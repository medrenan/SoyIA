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B92B9" w14:textId="0F66857C" w:rsidR="00C52528" w:rsidRPr="00C52528" w:rsidRDefault="000253D1" w:rsidP="003D377B">
      <w:r>
        <w:rPr>
          <w:noProof/>
        </w:rPr>
        <w:drawing>
          <wp:anchor distT="0" distB="0" distL="114300" distR="114300" simplePos="0" relativeHeight="251668480" behindDoc="1" locked="0" layoutInCell="1" allowOverlap="1" wp14:anchorId="1D07A968" wp14:editId="72ECD0A4">
            <wp:simplePos x="0" y="0"/>
            <wp:positionH relativeFrom="margin">
              <wp:posOffset>4895850</wp:posOffset>
            </wp:positionH>
            <wp:positionV relativeFrom="paragraph">
              <wp:posOffset>-807085</wp:posOffset>
            </wp:positionV>
            <wp:extent cx="971550" cy="584688"/>
            <wp:effectExtent l="0" t="0" r="0" b="635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vision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84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5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1961"/>
        <w:gridCol w:w="2931"/>
        <w:gridCol w:w="3732"/>
      </w:tblGrid>
      <w:tr w:rsidR="00C52528" w:rsidRPr="00C52528" w14:paraId="46825936" w14:textId="77777777" w:rsidTr="00546EB9">
        <w:trPr>
          <w:trHeight w:val="976"/>
        </w:trPr>
        <w:tc>
          <w:tcPr>
            <w:tcW w:w="9588" w:type="dxa"/>
            <w:gridSpan w:val="4"/>
            <w:shd w:val="clear" w:color="auto" w:fill="DBE5F1" w:themeFill="accent1" w:themeFillTint="33"/>
            <w:vAlign w:val="center"/>
          </w:tcPr>
          <w:p w14:paraId="64E87FF9" w14:textId="77777777"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21ECE27E" w14:textId="77777777" w:rsidTr="00546EB9">
        <w:trPr>
          <w:trHeight w:val="732"/>
        </w:trPr>
        <w:tc>
          <w:tcPr>
            <w:tcW w:w="964" w:type="dxa"/>
            <w:shd w:val="clear" w:color="auto" w:fill="DBE5F1" w:themeFill="accent1" w:themeFillTint="33"/>
            <w:vAlign w:val="center"/>
          </w:tcPr>
          <w:p w14:paraId="11A539B9" w14:textId="77777777" w:rsidR="00C52528" w:rsidRPr="00C52528" w:rsidRDefault="00C52528" w:rsidP="00546EB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961" w:type="dxa"/>
            <w:shd w:val="clear" w:color="auto" w:fill="DBE5F1" w:themeFill="accent1" w:themeFillTint="33"/>
            <w:vAlign w:val="center"/>
          </w:tcPr>
          <w:p w14:paraId="0AA41E2A" w14:textId="77777777" w:rsidR="00C52528" w:rsidRPr="00C52528" w:rsidRDefault="00C52528" w:rsidP="00546EB9">
            <w:pPr>
              <w:spacing w:line="360" w:lineRule="auto"/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14:paraId="5525EE53" w14:textId="77777777" w:rsidR="00C52528" w:rsidRPr="00C52528" w:rsidRDefault="00C52528" w:rsidP="00546EB9">
            <w:pPr>
              <w:spacing w:line="360" w:lineRule="auto"/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3731" w:type="dxa"/>
            <w:shd w:val="clear" w:color="auto" w:fill="DBE5F1" w:themeFill="accent1" w:themeFillTint="33"/>
            <w:vAlign w:val="center"/>
          </w:tcPr>
          <w:p w14:paraId="2B34C16B" w14:textId="77777777" w:rsidR="00C52528" w:rsidRPr="00C52528" w:rsidRDefault="00C52528" w:rsidP="00546EB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B36F3" w:rsidRPr="004E0011" w14:paraId="09786B10" w14:textId="77777777" w:rsidTr="00546EB9">
        <w:trPr>
          <w:trHeight w:val="880"/>
        </w:trPr>
        <w:tc>
          <w:tcPr>
            <w:tcW w:w="964" w:type="dxa"/>
            <w:vAlign w:val="center"/>
          </w:tcPr>
          <w:p w14:paraId="17B9AD3B" w14:textId="35FEFFD4" w:rsidR="00EB36F3" w:rsidRPr="004E0011" w:rsidRDefault="004E0011" w:rsidP="00546E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0011">
              <w:rPr>
                <w:sz w:val="24"/>
                <w:szCs w:val="24"/>
              </w:rPr>
              <w:t>1</w:t>
            </w:r>
          </w:p>
        </w:tc>
        <w:tc>
          <w:tcPr>
            <w:tcW w:w="1961" w:type="dxa"/>
            <w:vAlign w:val="center"/>
          </w:tcPr>
          <w:p w14:paraId="49375F6A" w14:textId="7CD95FBA" w:rsidR="00EB36F3" w:rsidRPr="004E0011" w:rsidRDefault="004E0011" w:rsidP="00546E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0011">
              <w:rPr>
                <w:sz w:val="24"/>
                <w:szCs w:val="24"/>
              </w:rPr>
              <w:t>19/08/2022</w:t>
            </w:r>
          </w:p>
        </w:tc>
        <w:tc>
          <w:tcPr>
            <w:tcW w:w="2931" w:type="dxa"/>
            <w:vAlign w:val="center"/>
          </w:tcPr>
          <w:p w14:paraId="6C543B13" w14:textId="2698B23A" w:rsidR="00EB36F3" w:rsidRPr="004E0011" w:rsidRDefault="004E0011" w:rsidP="00546E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0011">
              <w:rPr>
                <w:sz w:val="24"/>
                <w:szCs w:val="24"/>
              </w:rPr>
              <w:t xml:space="preserve">Carolina </w:t>
            </w:r>
            <w:proofErr w:type="spellStart"/>
            <w:r w:rsidRPr="004E0011">
              <w:rPr>
                <w:sz w:val="24"/>
                <w:szCs w:val="24"/>
              </w:rPr>
              <w:t>Margiotti</w:t>
            </w:r>
            <w:proofErr w:type="spellEnd"/>
            <w:r w:rsidRPr="004E0011">
              <w:rPr>
                <w:sz w:val="24"/>
                <w:szCs w:val="24"/>
              </w:rPr>
              <w:t xml:space="preserve"> de Abreu</w:t>
            </w:r>
          </w:p>
        </w:tc>
        <w:tc>
          <w:tcPr>
            <w:tcW w:w="3731" w:type="dxa"/>
            <w:vAlign w:val="center"/>
          </w:tcPr>
          <w:p w14:paraId="766B325F" w14:textId="481C4823" w:rsidR="00EB36F3" w:rsidRPr="004E0011" w:rsidRDefault="004E0011" w:rsidP="00546E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0011">
              <w:rPr>
                <w:sz w:val="24"/>
                <w:szCs w:val="24"/>
              </w:rPr>
              <w:t>Adicionar preço por sprint no orçamento de cada despesa</w:t>
            </w:r>
          </w:p>
        </w:tc>
      </w:tr>
      <w:tr w:rsidR="004E0011" w:rsidRPr="004E0011" w14:paraId="426F705E" w14:textId="77777777" w:rsidTr="00546EB9">
        <w:trPr>
          <w:trHeight w:val="880"/>
        </w:trPr>
        <w:tc>
          <w:tcPr>
            <w:tcW w:w="964" w:type="dxa"/>
            <w:vAlign w:val="center"/>
          </w:tcPr>
          <w:p w14:paraId="6BB004B9" w14:textId="12A92FCD" w:rsidR="004E0011" w:rsidRPr="004E0011" w:rsidRDefault="004E0011" w:rsidP="00546E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0011">
              <w:rPr>
                <w:sz w:val="24"/>
                <w:szCs w:val="24"/>
              </w:rPr>
              <w:t>2</w:t>
            </w:r>
          </w:p>
        </w:tc>
        <w:tc>
          <w:tcPr>
            <w:tcW w:w="1961" w:type="dxa"/>
          </w:tcPr>
          <w:p w14:paraId="5AB22B16" w14:textId="0FCE101D" w:rsidR="004E0011" w:rsidRPr="004E0011" w:rsidRDefault="004E0011" w:rsidP="00546E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0011">
              <w:rPr>
                <w:sz w:val="24"/>
                <w:szCs w:val="24"/>
              </w:rPr>
              <w:t>22/08/2022</w:t>
            </w:r>
          </w:p>
        </w:tc>
        <w:tc>
          <w:tcPr>
            <w:tcW w:w="2931" w:type="dxa"/>
            <w:vAlign w:val="center"/>
          </w:tcPr>
          <w:p w14:paraId="002BCAD4" w14:textId="5129FC30" w:rsidR="004E0011" w:rsidRPr="004E0011" w:rsidRDefault="004E0011" w:rsidP="00546E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0011">
              <w:rPr>
                <w:sz w:val="24"/>
                <w:szCs w:val="24"/>
              </w:rPr>
              <w:t xml:space="preserve">Carolina </w:t>
            </w:r>
            <w:proofErr w:type="spellStart"/>
            <w:r w:rsidRPr="004E0011">
              <w:rPr>
                <w:sz w:val="24"/>
                <w:szCs w:val="24"/>
              </w:rPr>
              <w:t>Margiotti</w:t>
            </w:r>
            <w:proofErr w:type="spellEnd"/>
            <w:r w:rsidRPr="004E0011">
              <w:rPr>
                <w:sz w:val="24"/>
                <w:szCs w:val="24"/>
              </w:rPr>
              <w:t xml:space="preserve"> de Abreu, Felipe Silva</w:t>
            </w:r>
          </w:p>
        </w:tc>
        <w:tc>
          <w:tcPr>
            <w:tcW w:w="3731" w:type="dxa"/>
            <w:vAlign w:val="center"/>
          </w:tcPr>
          <w:p w14:paraId="2B10E6B5" w14:textId="76DED853" w:rsidR="004E0011" w:rsidRPr="004E0011" w:rsidRDefault="004E0011" w:rsidP="00546E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0011">
              <w:rPr>
                <w:sz w:val="24"/>
                <w:szCs w:val="24"/>
              </w:rPr>
              <w:t>Trocar Inteligência Artificial pelo nome extenso, aumentar orçamento em 10%, porcentagem de acerto de Inteligência artificial na premissa também</w:t>
            </w:r>
          </w:p>
        </w:tc>
      </w:tr>
      <w:tr w:rsidR="004E0011" w:rsidRPr="004E0011" w14:paraId="039B0630" w14:textId="77777777" w:rsidTr="00546EB9">
        <w:trPr>
          <w:trHeight w:val="880"/>
        </w:trPr>
        <w:tc>
          <w:tcPr>
            <w:tcW w:w="964" w:type="dxa"/>
            <w:vAlign w:val="center"/>
          </w:tcPr>
          <w:p w14:paraId="25FFC44D" w14:textId="6D4923FF" w:rsidR="004E0011" w:rsidRPr="004E0011" w:rsidRDefault="004E0011" w:rsidP="00546E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0011">
              <w:rPr>
                <w:sz w:val="24"/>
                <w:szCs w:val="24"/>
              </w:rPr>
              <w:t>3</w:t>
            </w:r>
          </w:p>
        </w:tc>
        <w:tc>
          <w:tcPr>
            <w:tcW w:w="1961" w:type="dxa"/>
            <w:vAlign w:val="center"/>
          </w:tcPr>
          <w:p w14:paraId="601A8168" w14:textId="79967A70" w:rsidR="004E0011" w:rsidRPr="004E0011" w:rsidRDefault="004E0011" w:rsidP="00546E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0011">
              <w:rPr>
                <w:sz w:val="24"/>
                <w:szCs w:val="24"/>
              </w:rPr>
              <w:t>22/08/2022</w:t>
            </w:r>
          </w:p>
        </w:tc>
        <w:tc>
          <w:tcPr>
            <w:tcW w:w="2931" w:type="dxa"/>
            <w:vAlign w:val="center"/>
          </w:tcPr>
          <w:p w14:paraId="73E35EE6" w14:textId="329C4793" w:rsidR="004E0011" w:rsidRPr="004E0011" w:rsidRDefault="004E0011" w:rsidP="00546E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0011">
              <w:rPr>
                <w:sz w:val="24"/>
                <w:szCs w:val="24"/>
              </w:rPr>
              <w:t>Nicolas Cursino Magarifuchi</w:t>
            </w:r>
          </w:p>
        </w:tc>
        <w:tc>
          <w:tcPr>
            <w:tcW w:w="3731" w:type="dxa"/>
            <w:vAlign w:val="center"/>
          </w:tcPr>
          <w:p w14:paraId="74BCA1E0" w14:textId="2B0DE6EA" w:rsidR="004E0011" w:rsidRPr="004E0011" w:rsidRDefault="004E0011" w:rsidP="00546E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0011">
              <w:rPr>
                <w:sz w:val="24"/>
                <w:szCs w:val="24"/>
              </w:rPr>
              <w:t>Revisão de texto</w:t>
            </w:r>
          </w:p>
        </w:tc>
      </w:tr>
      <w:tr w:rsidR="004E0011" w:rsidRPr="004E0011" w14:paraId="0C89E6E1" w14:textId="77777777" w:rsidTr="00546EB9">
        <w:trPr>
          <w:trHeight w:val="880"/>
        </w:trPr>
        <w:tc>
          <w:tcPr>
            <w:tcW w:w="964" w:type="dxa"/>
            <w:vAlign w:val="center"/>
          </w:tcPr>
          <w:p w14:paraId="7AA44673" w14:textId="216B0C66" w:rsidR="004E0011" w:rsidRPr="004E0011" w:rsidRDefault="004E0011" w:rsidP="00546E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0011">
              <w:rPr>
                <w:sz w:val="24"/>
                <w:szCs w:val="24"/>
              </w:rPr>
              <w:t>4</w:t>
            </w:r>
          </w:p>
        </w:tc>
        <w:tc>
          <w:tcPr>
            <w:tcW w:w="1961" w:type="dxa"/>
            <w:vAlign w:val="center"/>
          </w:tcPr>
          <w:p w14:paraId="0B2FA6D6" w14:textId="7437F327" w:rsidR="004E0011" w:rsidRPr="004E0011" w:rsidRDefault="004E0011" w:rsidP="00546E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0011">
              <w:rPr>
                <w:sz w:val="24"/>
                <w:szCs w:val="24"/>
              </w:rPr>
              <w:t>22/09/2022</w:t>
            </w:r>
          </w:p>
        </w:tc>
        <w:tc>
          <w:tcPr>
            <w:tcW w:w="2931" w:type="dxa"/>
            <w:vAlign w:val="center"/>
          </w:tcPr>
          <w:p w14:paraId="3E20195D" w14:textId="185909C9" w:rsidR="004E0011" w:rsidRPr="004E0011" w:rsidRDefault="004E0011" w:rsidP="00546E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0011">
              <w:rPr>
                <w:sz w:val="24"/>
                <w:szCs w:val="24"/>
              </w:rPr>
              <w:t xml:space="preserve">Carolina </w:t>
            </w:r>
            <w:proofErr w:type="spellStart"/>
            <w:r w:rsidRPr="004E0011">
              <w:rPr>
                <w:sz w:val="24"/>
                <w:szCs w:val="24"/>
              </w:rPr>
              <w:t>Margiotti</w:t>
            </w:r>
            <w:proofErr w:type="spellEnd"/>
            <w:r w:rsidRPr="004E0011">
              <w:rPr>
                <w:sz w:val="24"/>
                <w:szCs w:val="24"/>
              </w:rPr>
              <w:t xml:space="preserve"> de Abreu</w:t>
            </w:r>
          </w:p>
        </w:tc>
        <w:tc>
          <w:tcPr>
            <w:tcW w:w="3731" w:type="dxa"/>
            <w:vAlign w:val="center"/>
          </w:tcPr>
          <w:p w14:paraId="7079D269" w14:textId="6223CE50" w:rsidR="004E0011" w:rsidRPr="004E0011" w:rsidRDefault="004E0011" w:rsidP="00546E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0011">
              <w:rPr>
                <w:sz w:val="24"/>
                <w:szCs w:val="24"/>
              </w:rPr>
              <w:t>Refeito orçamento</w:t>
            </w:r>
          </w:p>
        </w:tc>
      </w:tr>
      <w:tr w:rsidR="004E0011" w:rsidRPr="004E0011" w14:paraId="4354C6A4" w14:textId="77777777" w:rsidTr="00546EB9">
        <w:trPr>
          <w:trHeight w:val="880"/>
        </w:trPr>
        <w:tc>
          <w:tcPr>
            <w:tcW w:w="964" w:type="dxa"/>
            <w:vAlign w:val="center"/>
          </w:tcPr>
          <w:p w14:paraId="1D0DF8F9" w14:textId="265567B5" w:rsidR="004E0011" w:rsidRPr="004E0011" w:rsidRDefault="004E0011" w:rsidP="00546E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0011">
              <w:rPr>
                <w:sz w:val="24"/>
                <w:szCs w:val="24"/>
              </w:rPr>
              <w:t>5</w:t>
            </w:r>
          </w:p>
        </w:tc>
        <w:tc>
          <w:tcPr>
            <w:tcW w:w="1961" w:type="dxa"/>
            <w:vAlign w:val="center"/>
          </w:tcPr>
          <w:p w14:paraId="3C15364F" w14:textId="5A0091ED" w:rsidR="004E0011" w:rsidRPr="004E0011" w:rsidRDefault="004E0011" w:rsidP="00546E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0011">
              <w:rPr>
                <w:sz w:val="24"/>
                <w:szCs w:val="24"/>
              </w:rPr>
              <w:t>22/09/2022</w:t>
            </w:r>
          </w:p>
        </w:tc>
        <w:tc>
          <w:tcPr>
            <w:tcW w:w="2931" w:type="dxa"/>
            <w:vAlign w:val="center"/>
          </w:tcPr>
          <w:p w14:paraId="14D143FA" w14:textId="78EC6DF1" w:rsidR="004E0011" w:rsidRPr="004E0011" w:rsidRDefault="004E0011" w:rsidP="00546E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0011">
              <w:rPr>
                <w:sz w:val="24"/>
                <w:szCs w:val="24"/>
              </w:rPr>
              <w:t>Nicolas Cursino Magarifuchi</w:t>
            </w:r>
          </w:p>
        </w:tc>
        <w:tc>
          <w:tcPr>
            <w:tcW w:w="3731" w:type="dxa"/>
            <w:vAlign w:val="center"/>
          </w:tcPr>
          <w:p w14:paraId="3B29880A" w14:textId="3A3C16AC" w:rsidR="004E0011" w:rsidRPr="004E0011" w:rsidRDefault="004E0011" w:rsidP="00546E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0011">
              <w:rPr>
                <w:sz w:val="24"/>
                <w:szCs w:val="24"/>
              </w:rPr>
              <w:t xml:space="preserve">Passando TAP para </w:t>
            </w:r>
            <w:proofErr w:type="spellStart"/>
            <w:r w:rsidRPr="004E0011">
              <w:rPr>
                <w:sz w:val="24"/>
                <w:szCs w:val="24"/>
              </w:rPr>
              <w:t>template</w:t>
            </w:r>
            <w:proofErr w:type="spellEnd"/>
            <w:r w:rsidRPr="004E0011">
              <w:rPr>
                <w:sz w:val="24"/>
                <w:szCs w:val="24"/>
              </w:rPr>
              <w:t xml:space="preserve"> padrão</w:t>
            </w:r>
          </w:p>
        </w:tc>
      </w:tr>
    </w:tbl>
    <w:p w14:paraId="48369A5E" w14:textId="77777777" w:rsidR="0055540E" w:rsidRPr="004E0011" w:rsidRDefault="0055540E" w:rsidP="003D377B">
      <w:pPr>
        <w:rPr>
          <w:sz w:val="24"/>
          <w:szCs w:val="24"/>
        </w:rPr>
      </w:pPr>
    </w:p>
    <w:p w14:paraId="71CCE847" w14:textId="01426260" w:rsidR="002A19BF" w:rsidRDefault="002A19BF" w:rsidP="002A19BF">
      <w:pPr>
        <w:pStyle w:val="Ttulo1"/>
      </w:pPr>
      <w:r w:rsidRPr="00CE3355">
        <w:t>Objetivos deste documento</w:t>
      </w:r>
    </w:p>
    <w:p w14:paraId="6AC4AF73" w14:textId="77777777" w:rsidR="00546EB9" w:rsidRPr="00546EB9" w:rsidRDefault="00546EB9" w:rsidP="00546EB9"/>
    <w:p w14:paraId="28C913C4" w14:textId="58249B4C" w:rsidR="00D914B3" w:rsidRPr="004E0011" w:rsidRDefault="00D914B3" w:rsidP="00D914B3">
      <w:pPr>
        <w:spacing w:line="360" w:lineRule="auto"/>
        <w:jc w:val="both"/>
        <w:rPr>
          <w:sz w:val="24"/>
          <w:szCs w:val="24"/>
        </w:rPr>
      </w:pPr>
      <w:r w:rsidRPr="004E0011">
        <w:rPr>
          <w:sz w:val="24"/>
          <w:szCs w:val="24"/>
        </w:rPr>
        <w:t xml:space="preserve">Este documento tem como finalidade: </w:t>
      </w:r>
    </w:p>
    <w:p w14:paraId="45080478" w14:textId="77777777" w:rsidR="00D914B3" w:rsidRPr="004E0011" w:rsidRDefault="00D914B3" w:rsidP="00D914B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E0011">
        <w:rPr>
          <w:sz w:val="24"/>
          <w:szCs w:val="24"/>
        </w:rPr>
        <w:t>Iniciar oficialmente o projeto;</w:t>
      </w:r>
    </w:p>
    <w:p w14:paraId="5FA04742" w14:textId="77777777" w:rsidR="00D914B3" w:rsidRPr="004E0011" w:rsidRDefault="00D914B3" w:rsidP="00D914B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E0011">
        <w:rPr>
          <w:sz w:val="24"/>
          <w:szCs w:val="24"/>
        </w:rPr>
        <w:t>Descrever os requisitos iniciais;</w:t>
      </w:r>
    </w:p>
    <w:p w14:paraId="22DA9CC0" w14:textId="77777777" w:rsidR="00D914B3" w:rsidRPr="004E0011" w:rsidRDefault="00D914B3" w:rsidP="00D914B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E0011">
        <w:rPr>
          <w:sz w:val="24"/>
          <w:szCs w:val="24"/>
        </w:rPr>
        <w:t>Definir entregas, premissas e restrições do projeto;</w:t>
      </w:r>
    </w:p>
    <w:p w14:paraId="37BC2933" w14:textId="60F348C7" w:rsidR="00D914B3" w:rsidRPr="004E0011" w:rsidRDefault="00D914B3" w:rsidP="00D914B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E0011">
        <w:rPr>
          <w:sz w:val="24"/>
          <w:szCs w:val="24"/>
        </w:rPr>
        <w:t>Definir as partes interessadas do projeto;</w:t>
      </w:r>
    </w:p>
    <w:p w14:paraId="48854CE3" w14:textId="2AA1E2C1" w:rsidR="00D914B3" w:rsidRPr="004E0011" w:rsidRDefault="00D914B3" w:rsidP="00D914B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E0011">
        <w:rPr>
          <w:sz w:val="24"/>
          <w:szCs w:val="24"/>
        </w:rPr>
        <w:t>Determinar os riscos e orçamento do projeto.</w:t>
      </w:r>
    </w:p>
    <w:p w14:paraId="2E67847C" w14:textId="1080532B" w:rsidR="002A19BF" w:rsidRPr="00B12ADB" w:rsidRDefault="002A19BF" w:rsidP="002A19BF"/>
    <w:p w14:paraId="0A4E8A64" w14:textId="730B9957" w:rsidR="00546EB9" w:rsidRDefault="000253D1" w:rsidP="002A19BF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C424256" wp14:editId="469881E9">
            <wp:simplePos x="0" y="0"/>
            <wp:positionH relativeFrom="margin">
              <wp:posOffset>4886325</wp:posOffset>
            </wp:positionH>
            <wp:positionV relativeFrom="paragraph">
              <wp:posOffset>-810895</wp:posOffset>
            </wp:positionV>
            <wp:extent cx="971550" cy="584688"/>
            <wp:effectExtent l="0" t="0" r="0" b="635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vision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84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25E50" w14:textId="64999590" w:rsidR="002A19BF" w:rsidRPr="00CE3355" w:rsidRDefault="002A19BF" w:rsidP="002A19BF">
      <w:pPr>
        <w:pStyle w:val="Ttulo1"/>
      </w:pPr>
      <w:r w:rsidRPr="00CE3355">
        <w:t>Objetivos</w:t>
      </w:r>
      <w:r>
        <w:t xml:space="preserve"> do projeto</w:t>
      </w:r>
    </w:p>
    <w:p w14:paraId="41E84238" w14:textId="1BFD792B" w:rsidR="00D914B3" w:rsidRPr="004E0011" w:rsidRDefault="00D914B3" w:rsidP="00D914B3">
      <w:pPr>
        <w:pStyle w:val="Ttulo1"/>
        <w:keepNext w:val="0"/>
        <w:keepLines w:val="0"/>
        <w:spacing w:before="480"/>
        <w:rPr>
          <w:rFonts w:eastAsia="Arial"/>
          <w:bCs w:val="0"/>
        </w:rPr>
      </w:pPr>
      <w:r w:rsidRPr="004E0011">
        <w:rPr>
          <w:rFonts w:eastAsia="Arial"/>
          <w:bCs w:val="0"/>
        </w:rPr>
        <w:t>Situação atual e justificativa do projeto</w:t>
      </w:r>
    </w:p>
    <w:p w14:paraId="661E3405" w14:textId="77777777" w:rsidR="00D914B3" w:rsidRPr="00D914B3" w:rsidRDefault="00D914B3" w:rsidP="00D914B3"/>
    <w:p w14:paraId="0641387D" w14:textId="77777777" w:rsidR="00D914B3" w:rsidRPr="004E0011" w:rsidRDefault="00D914B3" w:rsidP="004E0011">
      <w:pPr>
        <w:spacing w:line="360" w:lineRule="auto"/>
        <w:ind w:firstLine="851"/>
        <w:jc w:val="both"/>
        <w:rPr>
          <w:sz w:val="24"/>
          <w:szCs w:val="24"/>
        </w:rPr>
      </w:pPr>
      <w:r w:rsidRPr="004E0011">
        <w:rPr>
          <w:sz w:val="24"/>
          <w:szCs w:val="24"/>
        </w:rPr>
        <w:t xml:space="preserve">O Brasil é um país com um setor agrícola muito forte e representativo na economia, com isso em mente é dedutível que avanços tecnológicos sejam muito presentes e necessários nessa área. </w:t>
      </w:r>
    </w:p>
    <w:p w14:paraId="0F20B43B" w14:textId="77777777" w:rsidR="00D914B3" w:rsidRPr="004E0011" w:rsidRDefault="00D914B3" w:rsidP="004E0011">
      <w:pPr>
        <w:spacing w:line="360" w:lineRule="auto"/>
        <w:ind w:firstLine="851"/>
        <w:jc w:val="both"/>
        <w:rPr>
          <w:sz w:val="24"/>
          <w:szCs w:val="24"/>
        </w:rPr>
      </w:pPr>
      <w:r w:rsidRPr="004E0011">
        <w:rPr>
          <w:sz w:val="24"/>
          <w:szCs w:val="24"/>
        </w:rPr>
        <w:t xml:space="preserve">Nosso cliente, a empresa Visiona, possui um aplicativo de agricultura de precisão por satélite chamado </w:t>
      </w:r>
      <w:proofErr w:type="spellStart"/>
      <w:r w:rsidRPr="004E0011">
        <w:rPr>
          <w:sz w:val="24"/>
          <w:szCs w:val="24"/>
        </w:rPr>
        <w:t>eSoja</w:t>
      </w:r>
      <w:proofErr w:type="spellEnd"/>
      <w:r w:rsidRPr="004E0011">
        <w:rPr>
          <w:sz w:val="24"/>
          <w:szCs w:val="24"/>
        </w:rPr>
        <w:t>. Nele o agricultor insere informações sobre sua colheita e o app devolve insights relevantes como quanto, onde e quando deve ser plantado, preço do produto no mercado, estratégias de agricultura etc.</w:t>
      </w:r>
    </w:p>
    <w:p w14:paraId="74AF0456" w14:textId="77777777" w:rsidR="00D914B3" w:rsidRPr="004E0011" w:rsidRDefault="00D914B3" w:rsidP="004E0011">
      <w:pPr>
        <w:spacing w:line="360" w:lineRule="auto"/>
        <w:ind w:firstLine="851"/>
        <w:jc w:val="both"/>
        <w:rPr>
          <w:sz w:val="24"/>
          <w:szCs w:val="24"/>
        </w:rPr>
      </w:pPr>
      <w:r w:rsidRPr="004E0011">
        <w:rPr>
          <w:sz w:val="24"/>
          <w:szCs w:val="24"/>
        </w:rPr>
        <w:t>Para o funcionamento do APP, inicialmente, o usuário deve inserir o número de sementes que sua soja produz, mas para isso é preciso ir ao seu campo, colher cerca de 5 unidades da sua soja, abri-las e contar o número de sementes por si só para então inserir o valor. Esse processo, além de cansativo e repetitivo, pode ser substituído por uma inteligência artificial mais eficiente com reconhecimento de imagens para identificação da quantidade de sementes na soja por foto.</w:t>
      </w:r>
    </w:p>
    <w:p w14:paraId="4D1B8CC6" w14:textId="79464D53" w:rsidR="002A19BF" w:rsidRPr="004E0011" w:rsidRDefault="00D914B3" w:rsidP="00D914B3">
      <w:pPr>
        <w:spacing w:line="360" w:lineRule="auto"/>
        <w:ind w:firstLine="851"/>
        <w:jc w:val="both"/>
        <w:rPr>
          <w:sz w:val="24"/>
          <w:szCs w:val="24"/>
        </w:rPr>
      </w:pPr>
      <w:r w:rsidRPr="004E0011">
        <w:rPr>
          <w:sz w:val="24"/>
          <w:szCs w:val="24"/>
        </w:rPr>
        <w:t xml:space="preserve">Com isso em mente, a equipe </w:t>
      </w:r>
      <w:proofErr w:type="spellStart"/>
      <w:r w:rsidRPr="004E0011">
        <w:rPr>
          <w:sz w:val="24"/>
          <w:szCs w:val="24"/>
        </w:rPr>
        <w:t>SoyIA</w:t>
      </w:r>
      <w:proofErr w:type="spellEnd"/>
      <w:r w:rsidRPr="004E0011">
        <w:rPr>
          <w:sz w:val="24"/>
          <w:szCs w:val="24"/>
        </w:rPr>
        <w:t>, aceitou o desafio de trazer para a aplicação os aprimoramentos necessários de forma que o aplicativo poderá ser mais eficaz na sua função e trará um melhor resultado para tanto a empresa cliente quanto os agricultores que dependem do sistema.</w:t>
      </w:r>
    </w:p>
    <w:p w14:paraId="1CEE18E9" w14:textId="77777777" w:rsidR="00546EB9" w:rsidRPr="00546EB9" w:rsidRDefault="00546EB9" w:rsidP="00546EB9"/>
    <w:p w14:paraId="76DC0502" w14:textId="77777777" w:rsidR="00546EB9" w:rsidRPr="00546EB9" w:rsidRDefault="00546EB9" w:rsidP="00546EB9"/>
    <w:p w14:paraId="626B2B7D" w14:textId="77777777" w:rsidR="00546EB9" w:rsidRPr="00546EB9" w:rsidRDefault="00546EB9" w:rsidP="00546EB9"/>
    <w:p w14:paraId="1F634EFE" w14:textId="77777777" w:rsidR="00546EB9" w:rsidRPr="00546EB9" w:rsidRDefault="00546EB9" w:rsidP="00546EB9"/>
    <w:p w14:paraId="312B3D9B" w14:textId="77777777" w:rsidR="00546EB9" w:rsidRPr="00546EB9" w:rsidRDefault="00546EB9" w:rsidP="00546EB9"/>
    <w:p w14:paraId="5CB725C0" w14:textId="79302005" w:rsidR="00546EB9" w:rsidRDefault="00546EB9" w:rsidP="00546EB9"/>
    <w:p w14:paraId="464967E3" w14:textId="092343EA" w:rsidR="00546EB9" w:rsidRDefault="00546EB9" w:rsidP="00546EB9"/>
    <w:p w14:paraId="28F11052" w14:textId="430BE8FD" w:rsidR="00546EB9" w:rsidRDefault="00546EB9" w:rsidP="00546EB9"/>
    <w:p w14:paraId="3AF60B86" w14:textId="0C24F6D0" w:rsidR="00546EB9" w:rsidRDefault="00546EB9" w:rsidP="00546EB9"/>
    <w:p w14:paraId="060BA059" w14:textId="21F765CF" w:rsidR="00546EB9" w:rsidRDefault="00546EB9" w:rsidP="00546EB9"/>
    <w:p w14:paraId="2B097A76" w14:textId="25ABC68D" w:rsidR="00546EB9" w:rsidRDefault="00546EB9" w:rsidP="00546EB9"/>
    <w:p w14:paraId="49ECE637" w14:textId="77777777" w:rsidR="00546EB9" w:rsidRPr="00546EB9" w:rsidRDefault="00546EB9" w:rsidP="00546EB9"/>
    <w:p w14:paraId="44A5A6A8" w14:textId="1440B63F" w:rsidR="00546EB9" w:rsidRDefault="000253D1" w:rsidP="00546EB9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81B79DE" wp14:editId="737CA559">
            <wp:simplePos x="0" y="0"/>
            <wp:positionH relativeFrom="margin">
              <wp:posOffset>4924425</wp:posOffset>
            </wp:positionH>
            <wp:positionV relativeFrom="paragraph">
              <wp:posOffset>-800735</wp:posOffset>
            </wp:positionV>
            <wp:extent cx="971550" cy="584688"/>
            <wp:effectExtent l="0" t="0" r="0" b="635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vision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84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9BF" w:rsidRPr="00C46898">
        <w:t>Escopo do Produto</w:t>
      </w:r>
    </w:p>
    <w:p w14:paraId="1FD22AF5" w14:textId="3A875CCD" w:rsidR="00354F68" w:rsidRPr="00546EB9" w:rsidRDefault="00354F68" w:rsidP="00546EB9">
      <w:pPr>
        <w:pStyle w:val="Ttulo1"/>
      </w:pPr>
      <w:r w:rsidRPr="004E0011">
        <w:rPr>
          <w:rFonts w:eastAsia="Arial"/>
          <w:bCs w:val="0"/>
        </w:rPr>
        <w:t>Objetivos SMART e critérios de sucesso do projeto</w:t>
      </w:r>
    </w:p>
    <w:p w14:paraId="456E36A1" w14:textId="77777777" w:rsidR="00C76C48" w:rsidRDefault="00C76C48" w:rsidP="00354F68">
      <w:pPr>
        <w:spacing w:line="360" w:lineRule="auto"/>
      </w:pPr>
    </w:p>
    <w:p w14:paraId="5CC6BC96" w14:textId="29D3E15D" w:rsidR="00354F68" w:rsidRPr="004E0011" w:rsidRDefault="00354F68" w:rsidP="00354F68">
      <w:pPr>
        <w:spacing w:line="360" w:lineRule="auto"/>
        <w:rPr>
          <w:sz w:val="24"/>
          <w:szCs w:val="24"/>
        </w:rPr>
      </w:pPr>
      <w:r w:rsidRPr="004E0011">
        <w:rPr>
          <w:sz w:val="24"/>
          <w:szCs w:val="24"/>
        </w:rPr>
        <w:t>O projeto será considerado um sucesso se atender a todos os critérios de aceitação das entregas, respeitar as restrições e cumprir o cronograma de execução e principalmente atender os objetivos abaixo:</w:t>
      </w:r>
    </w:p>
    <w:p w14:paraId="2941DDDF" w14:textId="5C6811C8" w:rsidR="00053E27" w:rsidRPr="004E0011" w:rsidRDefault="00053E27" w:rsidP="00354F68">
      <w:pPr>
        <w:spacing w:line="360" w:lineRule="auto"/>
        <w:rPr>
          <w:rFonts w:eastAsia="Arial"/>
          <w:sz w:val="24"/>
          <w:szCs w:val="24"/>
        </w:rPr>
      </w:pPr>
    </w:p>
    <w:p w14:paraId="40587CDA" w14:textId="37909C71" w:rsidR="00053E27" w:rsidRPr="004E0011" w:rsidRDefault="00354F68" w:rsidP="00053E27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4E0011">
        <w:rPr>
          <w:b/>
          <w:sz w:val="24"/>
          <w:szCs w:val="24"/>
        </w:rPr>
        <w:t>Specific</w:t>
      </w:r>
      <w:proofErr w:type="spellEnd"/>
    </w:p>
    <w:p w14:paraId="0F10B6F2" w14:textId="77777777" w:rsidR="00354F68" w:rsidRPr="004E0011" w:rsidRDefault="00354F68" w:rsidP="00354F68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4E0011">
        <w:rPr>
          <w:sz w:val="24"/>
          <w:szCs w:val="24"/>
        </w:rPr>
        <w:t>Permitir identificar o número de sementes pela análise de uma imagem com Inteligência Artificial.</w:t>
      </w:r>
    </w:p>
    <w:p w14:paraId="0F470D9A" w14:textId="77777777" w:rsidR="00354F68" w:rsidRPr="004E0011" w:rsidRDefault="00354F68" w:rsidP="00354F68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4E0011">
        <w:rPr>
          <w:b/>
          <w:sz w:val="24"/>
          <w:szCs w:val="24"/>
        </w:rPr>
        <w:t>Measurable</w:t>
      </w:r>
      <w:proofErr w:type="spellEnd"/>
    </w:p>
    <w:p w14:paraId="33E17C73" w14:textId="77777777" w:rsidR="00354F68" w:rsidRPr="004E0011" w:rsidRDefault="00354F68" w:rsidP="00354F68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4E0011">
        <w:rPr>
          <w:sz w:val="24"/>
          <w:szCs w:val="24"/>
        </w:rPr>
        <w:t>Permitir identificar o número de sementes pela análise de uma imagem com Inteligência Artificial com porcentagem de ao menos 65% de sucesso.</w:t>
      </w:r>
    </w:p>
    <w:p w14:paraId="6C7027C2" w14:textId="77777777" w:rsidR="00354F68" w:rsidRPr="004E0011" w:rsidRDefault="00354F68" w:rsidP="00354F68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4E0011">
        <w:rPr>
          <w:b/>
          <w:sz w:val="24"/>
          <w:szCs w:val="24"/>
        </w:rPr>
        <w:t>Achievable</w:t>
      </w:r>
      <w:proofErr w:type="spellEnd"/>
    </w:p>
    <w:p w14:paraId="25B23178" w14:textId="77777777" w:rsidR="00354F68" w:rsidRPr="004E0011" w:rsidRDefault="00354F68" w:rsidP="00354F68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4E0011">
        <w:rPr>
          <w:sz w:val="24"/>
          <w:szCs w:val="24"/>
        </w:rPr>
        <w:t>Permitir identificar o número de sementes pela análise de uma imagem com Inteligência Artificial com porcentagem de ao menos 40% de sucesso.</w:t>
      </w:r>
    </w:p>
    <w:p w14:paraId="402082F7" w14:textId="77777777" w:rsidR="00354F68" w:rsidRPr="004E0011" w:rsidRDefault="00354F68" w:rsidP="00354F68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4E0011">
        <w:rPr>
          <w:b/>
          <w:sz w:val="24"/>
          <w:szCs w:val="24"/>
        </w:rPr>
        <w:t>Relevant</w:t>
      </w:r>
      <w:proofErr w:type="spellEnd"/>
    </w:p>
    <w:p w14:paraId="3A4D0450" w14:textId="22FAE37C" w:rsidR="00354F68" w:rsidRPr="004E0011" w:rsidRDefault="00354F68" w:rsidP="00354F68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4E0011">
        <w:rPr>
          <w:sz w:val="24"/>
          <w:szCs w:val="24"/>
        </w:rPr>
        <w:t xml:space="preserve">Permitir identificar o número de sementes pela análise de uma imagem com Inteligência Artificial com porcentagem de ao menos 40% de sucesso. Porque o usuário pode não querer ir em campo, colher uma planta de soja, e contar vagem por vagem quantas sementes tem para </w:t>
      </w:r>
      <w:r w:rsidR="00C76C48" w:rsidRPr="004E0011">
        <w:rPr>
          <w:sz w:val="24"/>
          <w:szCs w:val="24"/>
        </w:rPr>
        <w:t>pôr</w:t>
      </w:r>
      <w:r w:rsidRPr="004E0011">
        <w:rPr>
          <w:sz w:val="24"/>
          <w:szCs w:val="24"/>
        </w:rPr>
        <w:t xml:space="preserve"> uma informação no aplicativo.</w:t>
      </w:r>
    </w:p>
    <w:p w14:paraId="37AB4EF3" w14:textId="77777777" w:rsidR="00354F68" w:rsidRPr="004E0011" w:rsidRDefault="00354F68" w:rsidP="00354F68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4E0011">
        <w:rPr>
          <w:b/>
          <w:sz w:val="24"/>
          <w:szCs w:val="24"/>
        </w:rPr>
        <w:t>Time-</w:t>
      </w:r>
      <w:proofErr w:type="spellStart"/>
      <w:r w:rsidRPr="004E0011">
        <w:rPr>
          <w:b/>
          <w:sz w:val="24"/>
          <w:szCs w:val="24"/>
        </w:rPr>
        <w:t>Bound</w:t>
      </w:r>
      <w:proofErr w:type="spellEnd"/>
    </w:p>
    <w:p w14:paraId="28496069" w14:textId="428D9C63" w:rsidR="00031831" w:rsidRPr="004E0011" w:rsidRDefault="00354F68" w:rsidP="00031831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4E0011">
        <w:rPr>
          <w:sz w:val="24"/>
          <w:szCs w:val="24"/>
        </w:rPr>
        <w:t xml:space="preserve">Permitir identificar o número de sementes pela análise de uma imagem com Inteligência Artificial com porcentagem de ao menos 30% de sucesso até o fim de 4 sprints. Isso será alcançado porque o usuário pode não querer ir em campo, colher uma planta de soja, e contar vagem por vagem quantas sementes tem para </w:t>
      </w:r>
      <w:r w:rsidR="00C76C48" w:rsidRPr="004E0011">
        <w:rPr>
          <w:sz w:val="24"/>
          <w:szCs w:val="24"/>
        </w:rPr>
        <w:t>pôr</w:t>
      </w:r>
      <w:r w:rsidRPr="004E0011">
        <w:rPr>
          <w:sz w:val="24"/>
          <w:szCs w:val="24"/>
        </w:rPr>
        <w:t xml:space="preserve"> uma informação no aplicativo.</w:t>
      </w:r>
    </w:p>
    <w:p w14:paraId="1FA51C6E" w14:textId="77777777" w:rsidR="00031831" w:rsidRPr="00031831" w:rsidRDefault="00031831" w:rsidP="00031831"/>
    <w:p w14:paraId="19702163" w14:textId="1F7F05CB" w:rsidR="00053E27" w:rsidRPr="004E0011" w:rsidRDefault="000253D1" w:rsidP="00053E27">
      <w:pPr>
        <w:pStyle w:val="Ttul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9CB272E" wp14:editId="269FCF95">
            <wp:simplePos x="0" y="0"/>
            <wp:positionH relativeFrom="margin">
              <wp:posOffset>4876800</wp:posOffset>
            </wp:positionH>
            <wp:positionV relativeFrom="paragraph">
              <wp:posOffset>-804545</wp:posOffset>
            </wp:positionV>
            <wp:extent cx="971550" cy="584688"/>
            <wp:effectExtent l="0" t="0" r="0" b="635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vision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84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E27" w:rsidRPr="004E0011">
        <w:rPr>
          <w:rFonts w:asciiTheme="majorHAnsi" w:hAnsiTheme="majorHAnsi"/>
          <w:b/>
          <w:color w:val="365F91" w:themeColor="accent1" w:themeShade="BF"/>
          <w:sz w:val="28"/>
          <w:szCs w:val="28"/>
        </w:rPr>
        <w:t>Produtos e principais requisitos</w:t>
      </w:r>
    </w:p>
    <w:p w14:paraId="47832C2D" w14:textId="7508F9E3" w:rsidR="00053E27" w:rsidRPr="00053E27" w:rsidRDefault="00053E27" w:rsidP="00053E27"/>
    <w:p w14:paraId="63C0192B" w14:textId="36672394" w:rsidR="00053E27" w:rsidRPr="004E0011" w:rsidRDefault="00053E27" w:rsidP="00031831">
      <w:pPr>
        <w:spacing w:line="360" w:lineRule="auto"/>
        <w:jc w:val="both"/>
        <w:rPr>
          <w:sz w:val="24"/>
          <w:szCs w:val="24"/>
        </w:rPr>
      </w:pPr>
      <w:r w:rsidRPr="004E0011">
        <w:rPr>
          <w:sz w:val="24"/>
          <w:szCs w:val="24"/>
        </w:rPr>
        <w:t xml:space="preserve">Desenvolver uma nova ferramenta para o app </w:t>
      </w:r>
      <w:proofErr w:type="spellStart"/>
      <w:r w:rsidRPr="004E0011">
        <w:rPr>
          <w:sz w:val="24"/>
          <w:szCs w:val="24"/>
        </w:rPr>
        <w:t>e-soja</w:t>
      </w:r>
      <w:proofErr w:type="spellEnd"/>
      <w:r w:rsidRPr="004E0011">
        <w:rPr>
          <w:sz w:val="24"/>
          <w:szCs w:val="24"/>
        </w:rPr>
        <w:t xml:space="preserve"> que deve ser desenvolvido entre 15 de agosto até 27 de novembro, estudando sobre a criação de uma Inteligência Artificial e as necessidades exatas do cliente para seu funcionamento técnico.</w:t>
      </w:r>
    </w:p>
    <w:p w14:paraId="723A80FA" w14:textId="77777777" w:rsidR="00A1133E" w:rsidRPr="00031831" w:rsidRDefault="00A1133E" w:rsidP="00031831">
      <w:pPr>
        <w:spacing w:line="360" w:lineRule="auto"/>
        <w:jc w:val="both"/>
        <w:rPr>
          <w:sz w:val="24"/>
          <w:szCs w:val="24"/>
        </w:rPr>
      </w:pPr>
    </w:p>
    <w:p w14:paraId="483456FE" w14:textId="435408D6" w:rsidR="002A19BF" w:rsidRDefault="00C06005" w:rsidP="002A19BF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14:paraId="09E3D77B" w14:textId="77777777" w:rsidR="00031831" w:rsidRPr="00031831" w:rsidRDefault="00031831" w:rsidP="00031831"/>
    <w:tbl>
      <w:tblPr>
        <w:tblStyle w:val="Tabelacomgrade"/>
        <w:tblW w:w="9330" w:type="dxa"/>
        <w:tblLook w:val="04A0" w:firstRow="1" w:lastRow="0" w:firstColumn="1" w:lastColumn="0" w:noHBand="0" w:noVBand="1"/>
      </w:tblPr>
      <w:tblGrid>
        <w:gridCol w:w="5824"/>
        <w:gridCol w:w="3506"/>
      </w:tblGrid>
      <w:tr w:rsidR="009F6FD6" w14:paraId="483F1616" w14:textId="77777777" w:rsidTr="009F6FD6">
        <w:trPr>
          <w:trHeight w:val="513"/>
        </w:trPr>
        <w:tc>
          <w:tcPr>
            <w:tcW w:w="5824" w:type="dxa"/>
            <w:shd w:val="clear" w:color="auto" w:fill="DBE5F1" w:themeFill="accent1" w:themeFillTint="33"/>
          </w:tcPr>
          <w:p w14:paraId="39E30F1E" w14:textId="67591744" w:rsidR="009F6FD6" w:rsidRPr="009F6FD6" w:rsidRDefault="009F6FD6" w:rsidP="009F6FD6">
            <w:pPr>
              <w:pStyle w:val="Descri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F6FD6">
              <w:rPr>
                <w:b/>
                <w:bCs/>
                <w:sz w:val="24"/>
                <w:szCs w:val="24"/>
                <w:lang w:val="pt-BR"/>
              </w:rPr>
              <w:t>Marcos</w:t>
            </w:r>
          </w:p>
        </w:tc>
        <w:tc>
          <w:tcPr>
            <w:tcW w:w="3506" w:type="dxa"/>
            <w:shd w:val="clear" w:color="auto" w:fill="DBE5F1" w:themeFill="accent1" w:themeFillTint="33"/>
          </w:tcPr>
          <w:p w14:paraId="56C7C0DF" w14:textId="6FEABC5A" w:rsidR="009F6FD6" w:rsidRPr="009F6FD6" w:rsidRDefault="009F6FD6" w:rsidP="009F6FD6">
            <w:pPr>
              <w:pStyle w:val="Descri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F6FD6">
              <w:rPr>
                <w:b/>
                <w:bCs/>
                <w:sz w:val="24"/>
                <w:szCs w:val="24"/>
                <w:lang w:val="pt-BR"/>
              </w:rPr>
              <w:t>Previsão</w:t>
            </w:r>
          </w:p>
        </w:tc>
      </w:tr>
      <w:tr w:rsidR="009F6FD6" w14:paraId="2970B27F" w14:textId="77777777" w:rsidTr="009F6FD6">
        <w:trPr>
          <w:trHeight w:val="513"/>
        </w:trPr>
        <w:tc>
          <w:tcPr>
            <w:tcW w:w="5824" w:type="dxa"/>
          </w:tcPr>
          <w:p w14:paraId="373F1320" w14:textId="637522A4" w:rsidR="009F6FD6" w:rsidRPr="009F6FD6" w:rsidRDefault="009F6FD6" w:rsidP="009F6FD6">
            <w:pPr>
              <w:pStyle w:val="Descrio"/>
              <w:jc w:val="center"/>
              <w:rPr>
                <w:sz w:val="24"/>
                <w:szCs w:val="24"/>
                <w:lang w:val="pt-BR"/>
              </w:rPr>
            </w:pPr>
            <w:r w:rsidRPr="009F6FD6">
              <w:rPr>
                <w:sz w:val="24"/>
                <w:szCs w:val="24"/>
                <w:lang w:val="pt-BR"/>
              </w:rPr>
              <w:t>Formação do grupo</w:t>
            </w:r>
          </w:p>
        </w:tc>
        <w:tc>
          <w:tcPr>
            <w:tcW w:w="3506" w:type="dxa"/>
          </w:tcPr>
          <w:p w14:paraId="09CD70E5" w14:textId="6D68C213" w:rsidR="009F6FD6" w:rsidRPr="009F6FD6" w:rsidRDefault="009F6FD6" w:rsidP="009F6FD6">
            <w:pPr>
              <w:pStyle w:val="Descrio"/>
              <w:jc w:val="center"/>
              <w:rPr>
                <w:sz w:val="24"/>
                <w:szCs w:val="24"/>
                <w:lang w:val="pt-BR"/>
              </w:rPr>
            </w:pPr>
            <w:r w:rsidRPr="009F6FD6">
              <w:rPr>
                <w:sz w:val="24"/>
                <w:szCs w:val="24"/>
                <w:lang w:val="pt-BR"/>
              </w:rPr>
              <w:t>15/08/2022</w:t>
            </w:r>
          </w:p>
        </w:tc>
      </w:tr>
      <w:tr w:rsidR="009F6FD6" w14:paraId="3FD2450F" w14:textId="77777777" w:rsidTr="009F6FD6">
        <w:trPr>
          <w:trHeight w:val="513"/>
        </w:trPr>
        <w:tc>
          <w:tcPr>
            <w:tcW w:w="5824" w:type="dxa"/>
          </w:tcPr>
          <w:p w14:paraId="637C798B" w14:textId="5B2876A7" w:rsidR="009F6FD6" w:rsidRPr="009F6FD6" w:rsidRDefault="009F6FD6" w:rsidP="009F6FD6">
            <w:pPr>
              <w:pStyle w:val="Descrio"/>
              <w:jc w:val="center"/>
              <w:rPr>
                <w:sz w:val="24"/>
                <w:szCs w:val="24"/>
                <w:lang w:val="pt-BR"/>
              </w:rPr>
            </w:pPr>
            <w:proofErr w:type="spellStart"/>
            <w:r w:rsidRPr="009F6FD6">
              <w:rPr>
                <w:sz w:val="24"/>
                <w:szCs w:val="24"/>
                <w:lang w:val="pt-BR"/>
              </w:rPr>
              <w:t>Kick</w:t>
            </w:r>
            <w:proofErr w:type="spellEnd"/>
            <w:r w:rsidRPr="009F6FD6">
              <w:rPr>
                <w:sz w:val="24"/>
                <w:szCs w:val="24"/>
                <w:lang w:val="pt-BR"/>
              </w:rPr>
              <w:t>-off</w:t>
            </w:r>
          </w:p>
        </w:tc>
        <w:tc>
          <w:tcPr>
            <w:tcW w:w="3506" w:type="dxa"/>
          </w:tcPr>
          <w:p w14:paraId="394FA74F" w14:textId="79AA6678" w:rsidR="009F6FD6" w:rsidRPr="009F6FD6" w:rsidRDefault="009F6FD6" w:rsidP="009F6FD6">
            <w:pPr>
              <w:pStyle w:val="Descrio"/>
              <w:jc w:val="center"/>
              <w:rPr>
                <w:sz w:val="24"/>
                <w:szCs w:val="24"/>
                <w:lang w:val="pt-BR"/>
              </w:rPr>
            </w:pPr>
            <w:r w:rsidRPr="009F6FD6">
              <w:rPr>
                <w:sz w:val="24"/>
                <w:szCs w:val="24"/>
                <w:lang w:val="pt-BR"/>
              </w:rPr>
              <w:t>16/08/2022</w:t>
            </w:r>
          </w:p>
        </w:tc>
      </w:tr>
      <w:tr w:rsidR="009F6FD6" w14:paraId="7A1CD877" w14:textId="77777777" w:rsidTr="009F6FD6">
        <w:trPr>
          <w:trHeight w:val="513"/>
        </w:trPr>
        <w:tc>
          <w:tcPr>
            <w:tcW w:w="5824" w:type="dxa"/>
          </w:tcPr>
          <w:p w14:paraId="00B0359B" w14:textId="736EC7C5" w:rsidR="009F6FD6" w:rsidRPr="009F6FD6" w:rsidRDefault="009F6FD6" w:rsidP="009F6FD6">
            <w:pPr>
              <w:pStyle w:val="Descrio"/>
              <w:jc w:val="center"/>
              <w:rPr>
                <w:sz w:val="24"/>
                <w:szCs w:val="24"/>
                <w:lang w:val="pt-BR"/>
              </w:rPr>
            </w:pPr>
            <w:r w:rsidRPr="009F6FD6">
              <w:rPr>
                <w:sz w:val="24"/>
                <w:szCs w:val="24"/>
                <w:lang w:val="pt-BR"/>
              </w:rPr>
              <w:t>Entrega da Sprint 1</w:t>
            </w:r>
          </w:p>
        </w:tc>
        <w:tc>
          <w:tcPr>
            <w:tcW w:w="3506" w:type="dxa"/>
          </w:tcPr>
          <w:p w14:paraId="03053708" w14:textId="29D4CA7C" w:rsidR="009F6FD6" w:rsidRPr="009F6FD6" w:rsidRDefault="009F6FD6" w:rsidP="009F6FD6">
            <w:pPr>
              <w:pStyle w:val="Descrio"/>
              <w:jc w:val="center"/>
              <w:rPr>
                <w:sz w:val="24"/>
                <w:szCs w:val="24"/>
                <w:lang w:val="pt-BR"/>
              </w:rPr>
            </w:pPr>
            <w:r w:rsidRPr="009F6FD6">
              <w:rPr>
                <w:sz w:val="24"/>
                <w:szCs w:val="24"/>
                <w:lang w:val="pt-BR"/>
              </w:rPr>
              <w:t>15/09/2022</w:t>
            </w:r>
          </w:p>
        </w:tc>
      </w:tr>
      <w:tr w:rsidR="009F6FD6" w14:paraId="37E6603E" w14:textId="77777777" w:rsidTr="009F6FD6">
        <w:trPr>
          <w:trHeight w:val="513"/>
        </w:trPr>
        <w:tc>
          <w:tcPr>
            <w:tcW w:w="5824" w:type="dxa"/>
          </w:tcPr>
          <w:p w14:paraId="3FA9392A" w14:textId="21905513" w:rsidR="009F6FD6" w:rsidRPr="009F6FD6" w:rsidRDefault="009F6FD6" w:rsidP="009F6FD6">
            <w:pPr>
              <w:pStyle w:val="Descrio"/>
              <w:jc w:val="center"/>
              <w:rPr>
                <w:sz w:val="24"/>
                <w:szCs w:val="24"/>
                <w:lang w:val="pt-BR"/>
              </w:rPr>
            </w:pPr>
            <w:r w:rsidRPr="009F6FD6">
              <w:rPr>
                <w:sz w:val="24"/>
                <w:szCs w:val="24"/>
                <w:lang w:val="pt-BR"/>
              </w:rPr>
              <w:t>Entrega da Sprint 2</w:t>
            </w:r>
          </w:p>
        </w:tc>
        <w:tc>
          <w:tcPr>
            <w:tcW w:w="3506" w:type="dxa"/>
          </w:tcPr>
          <w:p w14:paraId="5A02C903" w14:textId="52D24410" w:rsidR="009F6FD6" w:rsidRPr="009F6FD6" w:rsidRDefault="009F6FD6" w:rsidP="009F6FD6">
            <w:pPr>
              <w:pStyle w:val="Descrio"/>
              <w:jc w:val="center"/>
              <w:rPr>
                <w:sz w:val="24"/>
                <w:szCs w:val="24"/>
                <w:lang w:val="pt-BR"/>
              </w:rPr>
            </w:pPr>
            <w:r w:rsidRPr="009F6FD6">
              <w:rPr>
                <w:sz w:val="24"/>
                <w:szCs w:val="24"/>
                <w:lang w:val="pt-BR"/>
              </w:rPr>
              <w:t>09/10/2022</w:t>
            </w:r>
          </w:p>
        </w:tc>
      </w:tr>
      <w:tr w:rsidR="009F6FD6" w14:paraId="02C89BFB" w14:textId="77777777" w:rsidTr="009F6FD6">
        <w:trPr>
          <w:trHeight w:val="513"/>
        </w:trPr>
        <w:tc>
          <w:tcPr>
            <w:tcW w:w="5824" w:type="dxa"/>
          </w:tcPr>
          <w:p w14:paraId="1C06F06F" w14:textId="4A936330" w:rsidR="009F6FD6" w:rsidRPr="009F6FD6" w:rsidRDefault="009F6FD6" w:rsidP="009F6FD6">
            <w:pPr>
              <w:pStyle w:val="Descrio"/>
              <w:jc w:val="center"/>
              <w:rPr>
                <w:sz w:val="24"/>
                <w:szCs w:val="24"/>
                <w:lang w:val="pt-BR"/>
              </w:rPr>
            </w:pPr>
            <w:r w:rsidRPr="009F6FD6">
              <w:rPr>
                <w:sz w:val="24"/>
                <w:szCs w:val="24"/>
                <w:lang w:val="pt-BR"/>
              </w:rPr>
              <w:t>Entrega da Sprint 3</w:t>
            </w:r>
          </w:p>
        </w:tc>
        <w:tc>
          <w:tcPr>
            <w:tcW w:w="3506" w:type="dxa"/>
          </w:tcPr>
          <w:p w14:paraId="514297DB" w14:textId="6E0BB965" w:rsidR="009F6FD6" w:rsidRPr="009F6FD6" w:rsidRDefault="009F6FD6" w:rsidP="009F6FD6">
            <w:pPr>
              <w:pStyle w:val="Descrio"/>
              <w:jc w:val="center"/>
              <w:rPr>
                <w:sz w:val="24"/>
                <w:szCs w:val="24"/>
                <w:lang w:val="pt-BR"/>
              </w:rPr>
            </w:pPr>
            <w:r w:rsidRPr="009F6FD6">
              <w:rPr>
                <w:sz w:val="24"/>
                <w:szCs w:val="24"/>
                <w:lang w:val="pt-BR"/>
              </w:rPr>
              <w:t>06/11/2022</w:t>
            </w:r>
          </w:p>
        </w:tc>
      </w:tr>
      <w:tr w:rsidR="009F6FD6" w14:paraId="5103DCFE" w14:textId="77777777" w:rsidTr="009F6FD6">
        <w:trPr>
          <w:trHeight w:val="513"/>
        </w:trPr>
        <w:tc>
          <w:tcPr>
            <w:tcW w:w="5824" w:type="dxa"/>
          </w:tcPr>
          <w:p w14:paraId="6514A37B" w14:textId="45C868AE" w:rsidR="009F6FD6" w:rsidRPr="009F6FD6" w:rsidRDefault="009F6FD6" w:rsidP="009F6FD6">
            <w:pPr>
              <w:pStyle w:val="Descrio"/>
              <w:jc w:val="center"/>
              <w:rPr>
                <w:sz w:val="24"/>
                <w:szCs w:val="24"/>
                <w:lang w:val="pt-BR"/>
              </w:rPr>
            </w:pPr>
            <w:r w:rsidRPr="009F6FD6">
              <w:rPr>
                <w:sz w:val="24"/>
                <w:szCs w:val="24"/>
                <w:lang w:val="pt-BR"/>
              </w:rPr>
              <w:t>Entrega da Sprint 4</w:t>
            </w:r>
          </w:p>
        </w:tc>
        <w:tc>
          <w:tcPr>
            <w:tcW w:w="3506" w:type="dxa"/>
          </w:tcPr>
          <w:p w14:paraId="63D08179" w14:textId="1B2C5D3E" w:rsidR="009F6FD6" w:rsidRPr="009F6FD6" w:rsidRDefault="009F6FD6" w:rsidP="009F6FD6">
            <w:pPr>
              <w:pStyle w:val="Descrio"/>
              <w:jc w:val="center"/>
              <w:rPr>
                <w:sz w:val="24"/>
                <w:szCs w:val="24"/>
                <w:lang w:val="pt-BR"/>
              </w:rPr>
            </w:pPr>
            <w:r w:rsidRPr="009F6FD6">
              <w:rPr>
                <w:sz w:val="24"/>
                <w:szCs w:val="24"/>
                <w:lang w:val="pt-BR"/>
              </w:rPr>
              <w:t>27/11/2022</w:t>
            </w:r>
          </w:p>
        </w:tc>
      </w:tr>
      <w:tr w:rsidR="009F6FD6" w14:paraId="657562F0" w14:textId="77777777" w:rsidTr="009F6FD6">
        <w:trPr>
          <w:trHeight w:val="469"/>
        </w:trPr>
        <w:tc>
          <w:tcPr>
            <w:tcW w:w="5824" w:type="dxa"/>
          </w:tcPr>
          <w:p w14:paraId="1C41D48B" w14:textId="5511FCA8" w:rsidR="009F6FD6" w:rsidRPr="009F6FD6" w:rsidRDefault="009F6FD6" w:rsidP="009F6FD6">
            <w:pPr>
              <w:pStyle w:val="Descrio"/>
              <w:jc w:val="center"/>
              <w:rPr>
                <w:sz w:val="24"/>
                <w:szCs w:val="24"/>
                <w:lang w:val="pt-BR"/>
              </w:rPr>
            </w:pPr>
            <w:r w:rsidRPr="009F6FD6">
              <w:rPr>
                <w:sz w:val="24"/>
                <w:szCs w:val="24"/>
                <w:lang w:val="pt-BR"/>
              </w:rPr>
              <w:t>Apresentação na feira de soluções</w:t>
            </w:r>
          </w:p>
        </w:tc>
        <w:tc>
          <w:tcPr>
            <w:tcW w:w="3506" w:type="dxa"/>
          </w:tcPr>
          <w:p w14:paraId="24838AED" w14:textId="16FE5104" w:rsidR="009F6FD6" w:rsidRPr="009F6FD6" w:rsidRDefault="009F6FD6" w:rsidP="009F6FD6">
            <w:pPr>
              <w:pStyle w:val="Descrio"/>
              <w:jc w:val="center"/>
              <w:rPr>
                <w:sz w:val="24"/>
                <w:szCs w:val="24"/>
                <w:lang w:val="pt-BR"/>
              </w:rPr>
            </w:pPr>
            <w:r w:rsidRPr="009F6FD6">
              <w:rPr>
                <w:sz w:val="24"/>
                <w:szCs w:val="24"/>
                <w:lang w:val="pt-BR"/>
              </w:rPr>
              <w:t>08/12/2022</w:t>
            </w:r>
          </w:p>
        </w:tc>
      </w:tr>
    </w:tbl>
    <w:p w14:paraId="1AFA22B8" w14:textId="38C35E90" w:rsidR="002A19BF" w:rsidRDefault="002A19BF" w:rsidP="002A19BF">
      <w:pPr>
        <w:pStyle w:val="Descrio"/>
        <w:rPr>
          <w:lang w:val="pt-BR"/>
        </w:rPr>
      </w:pPr>
    </w:p>
    <w:p w14:paraId="3A0F98CC" w14:textId="0365A5D3" w:rsidR="00031831" w:rsidRDefault="00031831" w:rsidP="002A19BF">
      <w:pPr>
        <w:pStyle w:val="Descrio"/>
        <w:rPr>
          <w:lang w:val="pt-BR"/>
        </w:rPr>
      </w:pPr>
    </w:p>
    <w:p w14:paraId="6D974FB7" w14:textId="60DA04EF" w:rsidR="00031831" w:rsidRDefault="00031831" w:rsidP="002A19BF">
      <w:pPr>
        <w:pStyle w:val="Descrio"/>
        <w:rPr>
          <w:lang w:val="pt-BR"/>
        </w:rPr>
      </w:pPr>
    </w:p>
    <w:p w14:paraId="26FC1C91" w14:textId="30E0B50D" w:rsidR="00031831" w:rsidRPr="00EC2E30" w:rsidRDefault="00031831" w:rsidP="002A19BF">
      <w:pPr>
        <w:pStyle w:val="Descrio"/>
      </w:pPr>
    </w:p>
    <w:p w14:paraId="378E8D6A" w14:textId="72D3DF3D" w:rsidR="00031831" w:rsidRPr="00EC2E30" w:rsidRDefault="00031831" w:rsidP="002A19BF">
      <w:pPr>
        <w:pStyle w:val="Descrio"/>
      </w:pPr>
    </w:p>
    <w:p w14:paraId="45282F28" w14:textId="31A5DF15" w:rsidR="00031831" w:rsidRPr="00EC2E30" w:rsidRDefault="00031831" w:rsidP="002A19BF">
      <w:pPr>
        <w:pStyle w:val="Descrio"/>
      </w:pPr>
    </w:p>
    <w:p w14:paraId="436C0265" w14:textId="21A4A766" w:rsidR="00031831" w:rsidRPr="00EC2E30" w:rsidRDefault="00031831" w:rsidP="002A19BF">
      <w:pPr>
        <w:pStyle w:val="Descrio"/>
      </w:pPr>
    </w:p>
    <w:p w14:paraId="44B6AB34" w14:textId="2ED2B7BE" w:rsidR="00031831" w:rsidRPr="00EC2E30" w:rsidRDefault="00031831" w:rsidP="002A19BF">
      <w:pPr>
        <w:pStyle w:val="Descrio"/>
      </w:pPr>
    </w:p>
    <w:p w14:paraId="64DFC34C" w14:textId="77541B30" w:rsidR="00031831" w:rsidRPr="00EC2E30" w:rsidRDefault="00031831" w:rsidP="002A19BF">
      <w:pPr>
        <w:pStyle w:val="Descrio"/>
      </w:pPr>
    </w:p>
    <w:p w14:paraId="70A405CF" w14:textId="5F7FBC53" w:rsidR="00031831" w:rsidRPr="00EC2E30" w:rsidRDefault="00031831" w:rsidP="002A19BF">
      <w:pPr>
        <w:pStyle w:val="Descrio"/>
      </w:pPr>
    </w:p>
    <w:p w14:paraId="4268AC2C" w14:textId="44A1DCAA" w:rsidR="00031831" w:rsidRPr="00EC2E30" w:rsidRDefault="00031831" w:rsidP="002A19BF">
      <w:pPr>
        <w:pStyle w:val="Descrio"/>
      </w:pPr>
    </w:p>
    <w:p w14:paraId="109B46F1" w14:textId="2FFD5595" w:rsidR="00031831" w:rsidRPr="00EC2E30" w:rsidRDefault="00031831" w:rsidP="002A19BF">
      <w:pPr>
        <w:pStyle w:val="Descrio"/>
      </w:pPr>
    </w:p>
    <w:p w14:paraId="24C8FA4A" w14:textId="4D36B576" w:rsidR="00031831" w:rsidRPr="00EC2E30" w:rsidRDefault="00031831" w:rsidP="002A19BF">
      <w:pPr>
        <w:pStyle w:val="Descrio"/>
      </w:pPr>
    </w:p>
    <w:p w14:paraId="46DC3BC5" w14:textId="09EDCE7C" w:rsidR="00031831" w:rsidRPr="00EC2E30" w:rsidRDefault="00031831" w:rsidP="002A19BF">
      <w:pPr>
        <w:pStyle w:val="Descrio"/>
      </w:pPr>
    </w:p>
    <w:p w14:paraId="03171D54" w14:textId="28CCCE6C" w:rsidR="00031831" w:rsidRPr="00EC2E30" w:rsidRDefault="00031831" w:rsidP="002A19BF">
      <w:pPr>
        <w:pStyle w:val="Descrio"/>
      </w:pPr>
    </w:p>
    <w:p w14:paraId="5417D3D6" w14:textId="312697FA" w:rsidR="00031831" w:rsidRPr="00EC2E30" w:rsidRDefault="00031831" w:rsidP="002A19BF">
      <w:pPr>
        <w:pStyle w:val="Descrio"/>
      </w:pPr>
    </w:p>
    <w:p w14:paraId="30A1267E" w14:textId="314E6CFE" w:rsidR="00031831" w:rsidRPr="00EC2E30" w:rsidRDefault="00031831" w:rsidP="002A19BF">
      <w:pPr>
        <w:pStyle w:val="Descrio"/>
      </w:pPr>
    </w:p>
    <w:p w14:paraId="28B80F1C" w14:textId="38287FE9" w:rsidR="00031831" w:rsidRPr="00EC2E30" w:rsidRDefault="00031831" w:rsidP="002A19BF">
      <w:pPr>
        <w:pStyle w:val="Descrio"/>
      </w:pPr>
    </w:p>
    <w:p w14:paraId="04BFE637" w14:textId="50EF73EB" w:rsidR="00031831" w:rsidRPr="00EC2E30" w:rsidRDefault="00031831" w:rsidP="002A19BF">
      <w:pPr>
        <w:pStyle w:val="Descrio"/>
      </w:pPr>
    </w:p>
    <w:p w14:paraId="0D3ED118" w14:textId="3DE84D93" w:rsidR="00031831" w:rsidRPr="00EC2E30" w:rsidRDefault="00031831" w:rsidP="002A19BF">
      <w:pPr>
        <w:pStyle w:val="Descrio"/>
      </w:pPr>
    </w:p>
    <w:p w14:paraId="13F4E1AA" w14:textId="3481E165" w:rsidR="00031831" w:rsidRPr="00EC2E30" w:rsidRDefault="00031831" w:rsidP="002A19BF">
      <w:pPr>
        <w:pStyle w:val="Descrio"/>
      </w:pPr>
    </w:p>
    <w:p w14:paraId="75B0A0BA" w14:textId="1412F2E3" w:rsidR="00031831" w:rsidRPr="00EC2E30" w:rsidRDefault="00031831" w:rsidP="002A19BF">
      <w:pPr>
        <w:pStyle w:val="Descrio"/>
      </w:pPr>
    </w:p>
    <w:p w14:paraId="35FCB6EC" w14:textId="3B024803" w:rsidR="00031831" w:rsidRPr="00EC2E30" w:rsidRDefault="00031831" w:rsidP="002A19BF">
      <w:pPr>
        <w:pStyle w:val="Descrio"/>
      </w:pPr>
    </w:p>
    <w:p w14:paraId="6191717B" w14:textId="23BB6615" w:rsidR="00031831" w:rsidRPr="00EC2E30" w:rsidRDefault="00031831" w:rsidP="002A19BF">
      <w:pPr>
        <w:pStyle w:val="Descrio"/>
      </w:pPr>
    </w:p>
    <w:p w14:paraId="67480AC5" w14:textId="51D20AEC" w:rsidR="00031831" w:rsidRPr="00EC2E30" w:rsidRDefault="00031831" w:rsidP="002A19BF">
      <w:pPr>
        <w:pStyle w:val="Descrio"/>
      </w:pPr>
    </w:p>
    <w:p w14:paraId="01F9D408" w14:textId="6847F7A4" w:rsidR="00031831" w:rsidRPr="00EC2E30" w:rsidRDefault="00031831" w:rsidP="002A19BF">
      <w:pPr>
        <w:pStyle w:val="Descrio"/>
      </w:pPr>
    </w:p>
    <w:p w14:paraId="2BF44C63" w14:textId="56233B78" w:rsidR="00031831" w:rsidRPr="00EC2E30" w:rsidRDefault="00031831" w:rsidP="002A19BF">
      <w:pPr>
        <w:pStyle w:val="Descrio"/>
      </w:pPr>
    </w:p>
    <w:p w14:paraId="20AD4BB4" w14:textId="333DFB74" w:rsidR="00031831" w:rsidRPr="00EC2E30" w:rsidRDefault="00031831" w:rsidP="002A19BF">
      <w:pPr>
        <w:pStyle w:val="Descrio"/>
      </w:pPr>
    </w:p>
    <w:p w14:paraId="6BE45A6B" w14:textId="326DAD70" w:rsidR="00031831" w:rsidRPr="00EC2E30" w:rsidRDefault="00031831" w:rsidP="002A19BF">
      <w:pPr>
        <w:pStyle w:val="Descrio"/>
      </w:pPr>
    </w:p>
    <w:p w14:paraId="34A37130" w14:textId="7D035FFD" w:rsidR="00031831" w:rsidRPr="00EC2E30" w:rsidRDefault="000253D1" w:rsidP="002A19BF">
      <w:pPr>
        <w:pStyle w:val="Descrio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C5F84A0" wp14:editId="117C1A35">
            <wp:simplePos x="0" y="0"/>
            <wp:positionH relativeFrom="margin">
              <wp:posOffset>4876800</wp:posOffset>
            </wp:positionH>
            <wp:positionV relativeFrom="paragraph">
              <wp:posOffset>-791210</wp:posOffset>
            </wp:positionV>
            <wp:extent cx="971550" cy="584688"/>
            <wp:effectExtent l="0" t="0" r="0" b="635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vision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84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71FF6" w14:textId="7301E154" w:rsidR="00031831" w:rsidRPr="00EC2E30" w:rsidRDefault="00031831" w:rsidP="002A19BF">
      <w:pPr>
        <w:pStyle w:val="Descrio"/>
      </w:pPr>
    </w:p>
    <w:tbl>
      <w:tblPr>
        <w:tblpPr w:leftFromText="141" w:rightFromText="141" w:vertAnchor="text" w:horzAnchor="margin" w:tblpY="7"/>
        <w:tblW w:w="7755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619"/>
        <w:gridCol w:w="1290"/>
        <w:gridCol w:w="1368"/>
        <w:gridCol w:w="4478"/>
      </w:tblGrid>
      <w:tr w:rsidR="00B82AC3" w14:paraId="244EE0C9" w14:textId="77777777" w:rsidTr="00B82AC3">
        <w:trPr>
          <w:trHeight w:val="328"/>
        </w:trPr>
        <w:tc>
          <w:tcPr>
            <w:tcW w:w="7755" w:type="dxa"/>
            <w:gridSpan w:val="4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541D" w14:textId="77777777" w:rsidR="00B82AC3" w:rsidRDefault="00B82AC3" w:rsidP="00B8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00 - Entrega Projeto</w:t>
            </w:r>
          </w:p>
        </w:tc>
      </w:tr>
      <w:tr w:rsidR="00B82AC3" w14:paraId="14518823" w14:textId="77777777" w:rsidTr="00B82AC3">
        <w:trPr>
          <w:trHeight w:val="328"/>
        </w:trPr>
        <w:tc>
          <w:tcPr>
            <w:tcW w:w="6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496D" w14:textId="77777777" w:rsidR="00B82AC3" w:rsidRDefault="00B82AC3" w:rsidP="00B8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35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9C3C" w14:textId="77777777" w:rsidR="00B82AC3" w:rsidRPr="00031831" w:rsidRDefault="00B82AC3" w:rsidP="00B8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31831">
              <w:rPr>
                <w:sz w:val="24"/>
                <w:szCs w:val="24"/>
              </w:rPr>
              <w:t xml:space="preserve">1 - </w:t>
            </w:r>
            <w:proofErr w:type="spellStart"/>
            <w:r w:rsidRPr="00031831">
              <w:rPr>
                <w:sz w:val="24"/>
                <w:szCs w:val="24"/>
              </w:rPr>
              <w:t>Kick</w:t>
            </w:r>
            <w:proofErr w:type="spellEnd"/>
            <w:r w:rsidRPr="00031831">
              <w:rPr>
                <w:sz w:val="24"/>
                <w:szCs w:val="24"/>
              </w:rPr>
              <w:t>-off</w:t>
            </w:r>
          </w:p>
        </w:tc>
      </w:tr>
      <w:tr w:rsidR="00B82AC3" w14:paraId="3BED3B39" w14:textId="77777777" w:rsidTr="00B82AC3">
        <w:trPr>
          <w:trHeight w:val="328"/>
        </w:trPr>
        <w:tc>
          <w:tcPr>
            <w:tcW w:w="1909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5998" w14:textId="77777777" w:rsidR="00B82AC3" w:rsidRDefault="00B82AC3" w:rsidP="00B8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84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DC82" w14:textId="77777777" w:rsidR="00B82AC3" w:rsidRPr="00031831" w:rsidRDefault="00B82AC3" w:rsidP="00B8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31831">
              <w:rPr>
                <w:sz w:val="24"/>
                <w:szCs w:val="24"/>
              </w:rPr>
              <w:t>1.1 - Formação do grupo</w:t>
            </w:r>
          </w:p>
        </w:tc>
      </w:tr>
      <w:tr w:rsidR="00B82AC3" w14:paraId="4867591E" w14:textId="77777777" w:rsidTr="00B82AC3">
        <w:trPr>
          <w:trHeight w:val="328"/>
        </w:trPr>
        <w:tc>
          <w:tcPr>
            <w:tcW w:w="3277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C4F0" w14:textId="77777777" w:rsidR="00B82AC3" w:rsidRPr="00031831" w:rsidRDefault="00B82AC3" w:rsidP="00B8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47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ECC0" w14:textId="77777777" w:rsidR="00B82AC3" w:rsidRPr="00031831" w:rsidRDefault="00B82AC3" w:rsidP="00B82AC3">
            <w:pPr>
              <w:widowControl w:val="0"/>
              <w:rPr>
                <w:sz w:val="24"/>
                <w:szCs w:val="24"/>
              </w:rPr>
            </w:pPr>
            <w:r w:rsidRPr="00031831">
              <w:rPr>
                <w:sz w:val="24"/>
                <w:szCs w:val="24"/>
              </w:rPr>
              <w:t>1.1.1 - Reunir participantes interessados</w:t>
            </w:r>
          </w:p>
        </w:tc>
      </w:tr>
      <w:tr w:rsidR="00B82AC3" w14:paraId="245EA6DC" w14:textId="77777777" w:rsidTr="00B82AC3">
        <w:trPr>
          <w:trHeight w:val="328"/>
        </w:trPr>
        <w:tc>
          <w:tcPr>
            <w:tcW w:w="6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A5CC" w14:textId="77777777" w:rsidR="00B82AC3" w:rsidRDefault="00B82AC3" w:rsidP="00B8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35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4B0B" w14:textId="77777777" w:rsidR="00B82AC3" w:rsidRPr="00031831" w:rsidRDefault="00B82AC3" w:rsidP="00B8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31831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–</w:t>
            </w:r>
            <w:r w:rsidRPr="00031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Entrega da Sprint 1</w:t>
            </w:r>
          </w:p>
        </w:tc>
      </w:tr>
      <w:tr w:rsidR="00B82AC3" w14:paraId="441BE4E5" w14:textId="77777777" w:rsidTr="00B82AC3">
        <w:trPr>
          <w:trHeight w:val="328"/>
        </w:trPr>
        <w:tc>
          <w:tcPr>
            <w:tcW w:w="1909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12CC" w14:textId="77777777" w:rsidR="00B82AC3" w:rsidRDefault="00B82AC3" w:rsidP="00B8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84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03E3" w14:textId="77777777" w:rsidR="00B82AC3" w:rsidRPr="00031831" w:rsidRDefault="00B82AC3" w:rsidP="00B8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31831">
              <w:rPr>
                <w:sz w:val="24"/>
                <w:szCs w:val="24"/>
              </w:rPr>
              <w:t>2.1 - Desenvolvimento Backlog</w:t>
            </w:r>
          </w:p>
        </w:tc>
      </w:tr>
      <w:tr w:rsidR="00B82AC3" w14:paraId="075F59DF" w14:textId="77777777" w:rsidTr="00B82AC3">
        <w:trPr>
          <w:trHeight w:val="328"/>
        </w:trPr>
        <w:tc>
          <w:tcPr>
            <w:tcW w:w="3277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FF54" w14:textId="77777777" w:rsidR="00B82AC3" w:rsidRPr="00031831" w:rsidRDefault="00B82AC3" w:rsidP="00B8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47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2710" w14:textId="77777777" w:rsidR="00B82AC3" w:rsidRPr="00031831" w:rsidRDefault="00B82AC3" w:rsidP="00B82AC3">
            <w:pPr>
              <w:widowControl w:val="0"/>
              <w:rPr>
                <w:sz w:val="24"/>
                <w:szCs w:val="24"/>
              </w:rPr>
            </w:pPr>
            <w:r w:rsidRPr="00031831">
              <w:rPr>
                <w:sz w:val="24"/>
                <w:szCs w:val="24"/>
              </w:rPr>
              <w:t>2.1.1 - Levantar dúvidas ao cliente</w:t>
            </w:r>
          </w:p>
        </w:tc>
      </w:tr>
      <w:tr w:rsidR="00B82AC3" w14:paraId="5F3B9B84" w14:textId="77777777" w:rsidTr="00B82AC3">
        <w:trPr>
          <w:trHeight w:val="328"/>
        </w:trPr>
        <w:tc>
          <w:tcPr>
            <w:tcW w:w="3277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774E" w14:textId="77777777" w:rsidR="00B82AC3" w:rsidRPr="00031831" w:rsidRDefault="00B82AC3" w:rsidP="00B8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47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ED7C" w14:textId="77777777" w:rsidR="00B82AC3" w:rsidRPr="00031831" w:rsidRDefault="00B82AC3" w:rsidP="00B82AC3">
            <w:pPr>
              <w:widowControl w:val="0"/>
              <w:rPr>
                <w:sz w:val="24"/>
                <w:szCs w:val="24"/>
              </w:rPr>
            </w:pPr>
            <w:r w:rsidRPr="00031831">
              <w:rPr>
                <w:sz w:val="24"/>
                <w:szCs w:val="24"/>
              </w:rPr>
              <w:t>2.1.2 - Montagem dos cards</w:t>
            </w:r>
          </w:p>
        </w:tc>
      </w:tr>
      <w:tr w:rsidR="00B82AC3" w14:paraId="38B35029" w14:textId="77777777" w:rsidTr="00B82AC3">
        <w:trPr>
          <w:trHeight w:val="328"/>
        </w:trPr>
        <w:tc>
          <w:tcPr>
            <w:tcW w:w="3277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FF42" w14:textId="77777777" w:rsidR="00B82AC3" w:rsidRPr="00031831" w:rsidRDefault="00B82AC3" w:rsidP="00B8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47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3475" w14:textId="77777777" w:rsidR="00B82AC3" w:rsidRPr="00031831" w:rsidRDefault="00B82AC3" w:rsidP="00B82AC3">
            <w:pPr>
              <w:widowControl w:val="0"/>
              <w:rPr>
                <w:sz w:val="24"/>
                <w:szCs w:val="24"/>
              </w:rPr>
            </w:pPr>
            <w:r w:rsidRPr="00031831">
              <w:rPr>
                <w:sz w:val="24"/>
                <w:szCs w:val="24"/>
              </w:rPr>
              <w:t>2.1.3 - Aprovação do cliente dos cards</w:t>
            </w:r>
          </w:p>
        </w:tc>
      </w:tr>
      <w:tr w:rsidR="00B82AC3" w14:paraId="4B3765E2" w14:textId="77777777" w:rsidTr="00B82AC3">
        <w:trPr>
          <w:trHeight w:val="328"/>
        </w:trPr>
        <w:tc>
          <w:tcPr>
            <w:tcW w:w="1909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FEB3" w14:textId="77777777" w:rsidR="00B82AC3" w:rsidRDefault="00B82AC3" w:rsidP="00B8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84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EFA5" w14:textId="77777777" w:rsidR="00B82AC3" w:rsidRPr="00031831" w:rsidRDefault="00B82AC3" w:rsidP="00B8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31831">
              <w:rPr>
                <w:sz w:val="24"/>
                <w:szCs w:val="24"/>
              </w:rPr>
              <w:t>2.2 Desenvolvimento das tarefas dos cards</w:t>
            </w:r>
          </w:p>
        </w:tc>
      </w:tr>
      <w:tr w:rsidR="00B82AC3" w14:paraId="05D2BB14" w14:textId="77777777" w:rsidTr="00B82AC3">
        <w:trPr>
          <w:trHeight w:val="328"/>
        </w:trPr>
        <w:tc>
          <w:tcPr>
            <w:tcW w:w="3277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59E2" w14:textId="77777777" w:rsidR="00B82AC3" w:rsidRPr="00031831" w:rsidRDefault="00B82AC3" w:rsidP="00B8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47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F138" w14:textId="77777777" w:rsidR="00B82AC3" w:rsidRPr="00031831" w:rsidRDefault="00B82AC3" w:rsidP="00B82AC3">
            <w:pPr>
              <w:widowControl w:val="0"/>
              <w:rPr>
                <w:sz w:val="24"/>
                <w:szCs w:val="24"/>
              </w:rPr>
            </w:pPr>
            <w:r w:rsidRPr="00031831">
              <w:rPr>
                <w:sz w:val="24"/>
                <w:szCs w:val="24"/>
              </w:rPr>
              <w:t xml:space="preserve">2.2.1 - </w:t>
            </w:r>
            <w:proofErr w:type="spellStart"/>
            <w:r w:rsidRPr="00031831">
              <w:rPr>
                <w:sz w:val="24"/>
                <w:szCs w:val="24"/>
              </w:rPr>
              <w:t>Dailies</w:t>
            </w:r>
            <w:proofErr w:type="spellEnd"/>
          </w:p>
        </w:tc>
      </w:tr>
      <w:tr w:rsidR="00B82AC3" w14:paraId="08AD8FEE" w14:textId="77777777" w:rsidTr="00B82AC3">
        <w:trPr>
          <w:trHeight w:val="328"/>
        </w:trPr>
        <w:tc>
          <w:tcPr>
            <w:tcW w:w="6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978E" w14:textId="77777777" w:rsidR="00B82AC3" w:rsidRPr="00031831" w:rsidRDefault="00B82AC3" w:rsidP="00B82AC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135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D948" w14:textId="77777777" w:rsidR="00B82AC3" w:rsidRPr="00031831" w:rsidRDefault="00B82AC3" w:rsidP="00B82AC3">
            <w:pPr>
              <w:widowControl w:val="0"/>
              <w:rPr>
                <w:sz w:val="24"/>
                <w:szCs w:val="24"/>
              </w:rPr>
            </w:pPr>
            <w:r w:rsidRPr="00031831">
              <w:rPr>
                <w:sz w:val="24"/>
                <w:szCs w:val="24"/>
              </w:rPr>
              <w:t xml:space="preserve">3 - </w:t>
            </w:r>
            <w:r>
              <w:rPr>
                <w:sz w:val="24"/>
                <w:szCs w:val="24"/>
              </w:rPr>
              <w:t>Entrega da Sprint 2</w:t>
            </w:r>
          </w:p>
        </w:tc>
      </w:tr>
      <w:tr w:rsidR="00B82AC3" w14:paraId="4A928386" w14:textId="77777777" w:rsidTr="00B82AC3">
        <w:trPr>
          <w:trHeight w:val="328"/>
        </w:trPr>
        <w:tc>
          <w:tcPr>
            <w:tcW w:w="1909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4733" w14:textId="77777777" w:rsidR="00B82AC3" w:rsidRPr="00031831" w:rsidRDefault="00B82AC3" w:rsidP="00B82AC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84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29AC" w14:textId="77777777" w:rsidR="00B82AC3" w:rsidRPr="00031831" w:rsidRDefault="00B82AC3" w:rsidP="00B82AC3">
            <w:pPr>
              <w:widowControl w:val="0"/>
              <w:rPr>
                <w:sz w:val="24"/>
                <w:szCs w:val="24"/>
              </w:rPr>
            </w:pPr>
            <w:r w:rsidRPr="00031831">
              <w:rPr>
                <w:sz w:val="24"/>
                <w:szCs w:val="24"/>
              </w:rPr>
              <w:t>3.1 Desenvolvimento das tarefas dos cards</w:t>
            </w:r>
          </w:p>
        </w:tc>
      </w:tr>
      <w:tr w:rsidR="00B82AC3" w14:paraId="3B74296E" w14:textId="77777777" w:rsidTr="00B82AC3">
        <w:trPr>
          <w:trHeight w:val="328"/>
        </w:trPr>
        <w:tc>
          <w:tcPr>
            <w:tcW w:w="3277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95ED" w14:textId="77777777" w:rsidR="00B82AC3" w:rsidRPr="00031831" w:rsidRDefault="00B82AC3" w:rsidP="00B82AC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447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94AA" w14:textId="77777777" w:rsidR="00B82AC3" w:rsidRPr="00031831" w:rsidRDefault="00B82AC3" w:rsidP="00B82AC3">
            <w:pPr>
              <w:widowControl w:val="0"/>
              <w:rPr>
                <w:sz w:val="24"/>
                <w:szCs w:val="24"/>
              </w:rPr>
            </w:pPr>
            <w:r w:rsidRPr="00031831">
              <w:rPr>
                <w:sz w:val="24"/>
                <w:szCs w:val="24"/>
              </w:rPr>
              <w:t xml:space="preserve">3.1.1 - </w:t>
            </w:r>
            <w:proofErr w:type="spellStart"/>
            <w:r w:rsidRPr="00031831">
              <w:rPr>
                <w:sz w:val="24"/>
                <w:szCs w:val="24"/>
              </w:rPr>
              <w:t>Dailies</w:t>
            </w:r>
            <w:proofErr w:type="spellEnd"/>
          </w:p>
        </w:tc>
      </w:tr>
      <w:tr w:rsidR="00B82AC3" w14:paraId="61EEC9EC" w14:textId="77777777" w:rsidTr="00B82AC3">
        <w:trPr>
          <w:trHeight w:val="328"/>
        </w:trPr>
        <w:tc>
          <w:tcPr>
            <w:tcW w:w="6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3B79" w14:textId="77777777" w:rsidR="00B82AC3" w:rsidRPr="00031831" w:rsidRDefault="00B82AC3" w:rsidP="00B82AC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135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7AFB" w14:textId="77777777" w:rsidR="00B82AC3" w:rsidRPr="00031831" w:rsidRDefault="00B82AC3" w:rsidP="00B8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31831">
              <w:rPr>
                <w:sz w:val="24"/>
                <w:szCs w:val="24"/>
              </w:rPr>
              <w:t xml:space="preserve">4 - </w:t>
            </w:r>
            <w:r>
              <w:rPr>
                <w:sz w:val="24"/>
                <w:szCs w:val="24"/>
              </w:rPr>
              <w:t>Entrega da Sprint 3</w:t>
            </w:r>
          </w:p>
        </w:tc>
      </w:tr>
      <w:tr w:rsidR="00B82AC3" w14:paraId="6C699B26" w14:textId="77777777" w:rsidTr="00B82AC3">
        <w:trPr>
          <w:trHeight w:val="328"/>
        </w:trPr>
        <w:tc>
          <w:tcPr>
            <w:tcW w:w="1909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3B4D" w14:textId="77777777" w:rsidR="00B82AC3" w:rsidRPr="00031831" w:rsidRDefault="00B82AC3" w:rsidP="00B82AC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84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C746" w14:textId="77777777" w:rsidR="00B82AC3" w:rsidRPr="00031831" w:rsidRDefault="00B82AC3" w:rsidP="00B8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31831">
              <w:rPr>
                <w:sz w:val="24"/>
                <w:szCs w:val="24"/>
              </w:rPr>
              <w:t>4.1 Desenvolvimento das tarefas dos cards</w:t>
            </w:r>
          </w:p>
        </w:tc>
      </w:tr>
      <w:tr w:rsidR="00B82AC3" w14:paraId="3C936B8E" w14:textId="77777777" w:rsidTr="00B82AC3">
        <w:trPr>
          <w:trHeight w:val="328"/>
        </w:trPr>
        <w:tc>
          <w:tcPr>
            <w:tcW w:w="3277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EF07" w14:textId="77777777" w:rsidR="00B82AC3" w:rsidRPr="00031831" w:rsidRDefault="00B82AC3" w:rsidP="00B82AC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447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9A82" w14:textId="77777777" w:rsidR="00B82AC3" w:rsidRPr="00031831" w:rsidRDefault="00B82AC3" w:rsidP="00B82AC3">
            <w:pPr>
              <w:widowControl w:val="0"/>
              <w:rPr>
                <w:sz w:val="24"/>
                <w:szCs w:val="24"/>
              </w:rPr>
            </w:pPr>
            <w:r w:rsidRPr="00031831">
              <w:rPr>
                <w:sz w:val="24"/>
                <w:szCs w:val="24"/>
              </w:rPr>
              <w:t xml:space="preserve">4.1.1 - </w:t>
            </w:r>
            <w:proofErr w:type="spellStart"/>
            <w:r w:rsidRPr="00031831">
              <w:rPr>
                <w:sz w:val="24"/>
                <w:szCs w:val="24"/>
              </w:rPr>
              <w:t>Dailies</w:t>
            </w:r>
            <w:proofErr w:type="spellEnd"/>
          </w:p>
        </w:tc>
      </w:tr>
      <w:tr w:rsidR="00B82AC3" w14:paraId="164F4D9D" w14:textId="77777777" w:rsidTr="00B82AC3">
        <w:trPr>
          <w:trHeight w:val="328"/>
        </w:trPr>
        <w:tc>
          <w:tcPr>
            <w:tcW w:w="6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0A03" w14:textId="77777777" w:rsidR="00B82AC3" w:rsidRPr="00031831" w:rsidRDefault="00B82AC3" w:rsidP="00B82AC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135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16B7" w14:textId="77777777" w:rsidR="00B82AC3" w:rsidRPr="00031831" w:rsidRDefault="00B82AC3" w:rsidP="00B8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31831">
              <w:rPr>
                <w:sz w:val="24"/>
                <w:szCs w:val="24"/>
              </w:rPr>
              <w:t xml:space="preserve">5 - </w:t>
            </w:r>
            <w:r>
              <w:rPr>
                <w:sz w:val="24"/>
                <w:szCs w:val="24"/>
              </w:rPr>
              <w:t>Entrega da Sprint 4</w:t>
            </w:r>
          </w:p>
        </w:tc>
      </w:tr>
      <w:tr w:rsidR="00B82AC3" w14:paraId="73A67A6B" w14:textId="77777777" w:rsidTr="00B82AC3">
        <w:trPr>
          <w:trHeight w:val="328"/>
        </w:trPr>
        <w:tc>
          <w:tcPr>
            <w:tcW w:w="1909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3F6C" w14:textId="77777777" w:rsidR="00B82AC3" w:rsidRPr="00031831" w:rsidRDefault="00B82AC3" w:rsidP="00B82AC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84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05B3" w14:textId="77777777" w:rsidR="00B82AC3" w:rsidRPr="00031831" w:rsidRDefault="00B82AC3" w:rsidP="00B8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31831">
              <w:rPr>
                <w:sz w:val="24"/>
                <w:szCs w:val="24"/>
              </w:rPr>
              <w:t>5.1 Desenvolvimento das tarefas dos cards</w:t>
            </w:r>
          </w:p>
        </w:tc>
      </w:tr>
      <w:tr w:rsidR="00B82AC3" w14:paraId="3906B79C" w14:textId="77777777" w:rsidTr="00B82AC3">
        <w:trPr>
          <w:trHeight w:val="328"/>
        </w:trPr>
        <w:tc>
          <w:tcPr>
            <w:tcW w:w="3277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4545" w14:textId="77777777" w:rsidR="00B82AC3" w:rsidRPr="00031831" w:rsidRDefault="00B82AC3" w:rsidP="00B82AC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447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3F34" w14:textId="77777777" w:rsidR="00B82AC3" w:rsidRPr="00031831" w:rsidRDefault="00B82AC3" w:rsidP="00B82AC3">
            <w:pPr>
              <w:widowControl w:val="0"/>
              <w:rPr>
                <w:sz w:val="24"/>
                <w:szCs w:val="24"/>
              </w:rPr>
            </w:pPr>
            <w:r w:rsidRPr="00031831">
              <w:rPr>
                <w:sz w:val="24"/>
                <w:szCs w:val="24"/>
              </w:rPr>
              <w:t xml:space="preserve">5.1.1 - </w:t>
            </w:r>
            <w:proofErr w:type="spellStart"/>
            <w:r w:rsidRPr="00031831">
              <w:rPr>
                <w:sz w:val="24"/>
                <w:szCs w:val="24"/>
              </w:rPr>
              <w:t>Dailies</w:t>
            </w:r>
            <w:proofErr w:type="spellEnd"/>
          </w:p>
        </w:tc>
      </w:tr>
      <w:tr w:rsidR="00B82AC3" w14:paraId="4881FF9A" w14:textId="77777777" w:rsidTr="00B82AC3">
        <w:trPr>
          <w:trHeight w:val="328"/>
        </w:trPr>
        <w:tc>
          <w:tcPr>
            <w:tcW w:w="6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B01E" w14:textId="77777777" w:rsidR="00B82AC3" w:rsidRPr="00031831" w:rsidRDefault="00B82AC3" w:rsidP="00B82AC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135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3D93" w14:textId="77777777" w:rsidR="00B82AC3" w:rsidRPr="00031831" w:rsidRDefault="00B82AC3" w:rsidP="00B8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31831">
              <w:rPr>
                <w:sz w:val="24"/>
                <w:szCs w:val="24"/>
              </w:rPr>
              <w:t>6 - Pós Projeto</w:t>
            </w:r>
          </w:p>
        </w:tc>
      </w:tr>
      <w:tr w:rsidR="00B82AC3" w14:paraId="5D7D6204" w14:textId="77777777" w:rsidTr="00B82AC3">
        <w:trPr>
          <w:trHeight w:val="328"/>
        </w:trPr>
        <w:tc>
          <w:tcPr>
            <w:tcW w:w="1909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908F" w14:textId="77777777" w:rsidR="00B82AC3" w:rsidRPr="00031831" w:rsidRDefault="00B82AC3" w:rsidP="00B82AC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84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A114" w14:textId="77777777" w:rsidR="00B82AC3" w:rsidRPr="00031831" w:rsidRDefault="00B82AC3" w:rsidP="00B8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31831">
              <w:rPr>
                <w:sz w:val="24"/>
                <w:szCs w:val="24"/>
              </w:rPr>
              <w:t>6.1 - Feira de soluções</w:t>
            </w:r>
          </w:p>
        </w:tc>
      </w:tr>
    </w:tbl>
    <w:p w14:paraId="5E482619" w14:textId="05866074" w:rsidR="00031831" w:rsidRPr="00A1133E" w:rsidRDefault="000253D1" w:rsidP="00031831">
      <w:pPr>
        <w:pStyle w:val="Ttulo1"/>
        <w:keepNext w:val="0"/>
        <w:keepLines w:val="0"/>
        <w:spacing w:before="480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E5097FD" wp14:editId="50F0E79D">
            <wp:simplePos x="0" y="0"/>
            <wp:positionH relativeFrom="margin">
              <wp:posOffset>4873801</wp:posOffset>
            </wp:positionH>
            <wp:positionV relativeFrom="paragraph">
              <wp:posOffset>-810895</wp:posOffset>
            </wp:positionV>
            <wp:extent cx="971550" cy="584688"/>
            <wp:effectExtent l="0" t="0" r="0" b="635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vision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84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831" w:rsidRPr="00A1133E">
        <w:t>Partes interessadas do Projeto</w:t>
      </w:r>
    </w:p>
    <w:p w14:paraId="7BEC496C" w14:textId="77777777" w:rsidR="00A1133E" w:rsidRPr="00A1133E" w:rsidRDefault="00A1133E" w:rsidP="00A1133E"/>
    <w:p w14:paraId="10EA874B" w14:textId="77777777" w:rsidR="00031831" w:rsidRPr="00031831" w:rsidRDefault="00031831" w:rsidP="009B688B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031831">
        <w:rPr>
          <w:sz w:val="24"/>
          <w:szCs w:val="24"/>
        </w:rPr>
        <w:t>Claudio</w:t>
      </w:r>
    </w:p>
    <w:p w14:paraId="1055058A" w14:textId="77777777" w:rsidR="00031831" w:rsidRPr="00031831" w:rsidRDefault="00031831" w:rsidP="009B688B">
      <w:pPr>
        <w:numPr>
          <w:ilvl w:val="1"/>
          <w:numId w:val="5"/>
        </w:numPr>
        <w:spacing w:line="360" w:lineRule="auto"/>
        <w:jc w:val="both"/>
        <w:rPr>
          <w:b/>
          <w:sz w:val="24"/>
          <w:szCs w:val="24"/>
        </w:rPr>
      </w:pPr>
      <w:r w:rsidRPr="00031831">
        <w:rPr>
          <w:b/>
          <w:sz w:val="24"/>
          <w:szCs w:val="24"/>
        </w:rPr>
        <w:t xml:space="preserve">Responsabilidade: </w:t>
      </w:r>
      <w:r w:rsidRPr="00031831">
        <w:rPr>
          <w:sz w:val="24"/>
          <w:szCs w:val="24"/>
        </w:rPr>
        <w:t>Professor de Gestão de Projetos.</w:t>
      </w:r>
    </w:p>
    <w:p w14:paraId="28C248F0" w14:textId="77777777" w:rsidR="00031831" w:rsidRPr="00031831" w:rsidRDefault="00031831" w:rsidP="009B688B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 w:rsidRPr="00031831">
        <w:rPr>
          <w:b/>
          <w:sz w:val="24"/>
          <w:szCs w:val="24"/>
        </w:rPr>
        <w:t>Necessidades:</w:t>
      </w:r>
      <w:r w:rsidRPr="00031831">
        <w:rPr>
          <w:sz w:val="24"/>
          <w:szCs w:val="24"/>
        </w:rPr>
        <w:t xml:space="preserve"> A criação de um Termo de Abertura de Projeto e um documento de Design </w:t>
      </w:r>
      <w:proofErr w:type="spellStart"/>
      <w:r w:rsidRPr="00031831">
        <w:rPr>
          <w:sz w:val="24"/>
          <w:szCs w:val="24"/>
        </w:rPr>
        <w:t>Thinking</w:t>
      </w:r>
      <w:proofErr w:type="spellEnd"/>
      <w:r w:rsidRPr="00031831">
        <w:rPr>
          <w:sz w:val="24"/>
          <w:szCs w:val="24"/>
        </w:rPr>
        <w:t>.</w:t>
      </w:r>
    </w:p>
    <w:p w14:paraId="4074F5CE" w14:textId="77777777" w:rsidR="00031831" w:rsidRPr="00031831" w:rsidRDefault="00031831" w:rsidP="009B688B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 w:rsidRPr="00031831">
        <w:rPr>
          <w:b/>
          <w:sz w:val="24"/>
          <w:szCs w:val="24"/>
        </w:rPr>
        <w:t>Expectativa:</w:t>
      </w:r>
      <w:r w:rsidRPr="00031831">
        <w:rPr>
          <w:sz w:val="24"/>
          <w:szCs w:val="24"/>
        </w:rPr>
        <w:t xml:space="preserve"> Documentação do projeto.</w:t>
      </w:r>
    </w:p>
    <w:p w14:paraId="6206B8C6" w14:textId="77777777" w:rsidR="00031831" w:rsidRPr="00031831" w:rsidRDefault="00031831" w:rsidP="009B688B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031831">
        <w:rPr>
          <w:sz w:val="24"/>
          <w:szCs w:val="24"/>
        </w:rPr>
        <w:t>Visiona</w:t>
      </w:r>
    </w:p>
    <w:p w14:paraId="36EB7513" w14:textId="77777777" w:rsidR="00031831" w:rsidRPr="00031831" w:rsidRDefault="00031831" w:rsidP="009B688B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 w:rsidRPr="00031831">
        <w:rPr>
          <w:b/>
          <w:sz w:val="24"/>
          <w:szCs w:val="24"/>
        </w:rPr>
        <w:t xml:space="preserve">Responsabilidade: </w:t>
      </w:r>
      <w:r w:rsidRPr="00031831">
        <w:rPr>
          <w:sz w:val="24"/>
          <w:szCs w:val="24"/>
        </w:rPr>
        <w:t>Cliente.</w:t>
      </w:r>
    </w:p>
    <w:p w14:paraId="01F71806" w14:textId="77777777" w:rsidR="00031831" w:rsidRPr="00031831" w:rsidRDefault="00031831" w:rsidP="009B688B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 w:rsidRPr="00031831">
        <w:rPr>
          <w:b/>
          <w:sz w:val="24"/>
          <w:szCs w:val="24"/>
        </w:rPr>
        <w:t>Necessidades:</w:t>
      </w:r>
      <w:r w:rsidRPr="00031831">
        <w:rPr>
          <w:sz w:val="24"/>
          <w:szCs w:val="24"/>
        </w:rPr>
        <w:t xml:space="preserve"> Uma ferramenta que recebe uma imagem e devolve, analisando a imagem com uma Inteligência Artificial, a quantidade de sementes na planta de soja.</w:t>
      </w:r>
    </w:p>
    <w:p w14:paraId="7DE53C53" w14:textId="3563AA44" w:rsidR="00031831" w:rsidRPr="00B82AC3" w:rsidRDefault="00031831" w:rsidP="009B688B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 w:rsidRPr="00031831">
        <w:rPr>
          <w:b/>
          <w:sz w:val="24"/>
          <w:szCs w:val="24"/>
        </w:rPr>
        <w:t>Expectativa:</w:t>
      </w:r>
      <w:r w:rsidRPr="00031831">
        <w:rPr>
          <w:sz w:val="24"/>
          <w:szCs w:val="24"/>
        </w:rPr>
        <w:t xml:space="preserve"> Uma forma de identificar a quantidade de sementes da planta.</w:t>
      </w:r>
    </w:p>
    <w:p w14:paraId="4AD71D91" w14:textId="23E331E3" w:rsidR="0028566C" w:rsidRDefault="0028566C" w:rsidP="009B688B">
      <w:pPr>
        <w:pStyle w:val="Ttulo1"/>
        <w:jc w:val="both"/>
      </w:pPr>
      <w:r>
        <w:t>Restrições</w:t>
      </w:r>
    </w:p>
    <w:p w14:paraId="5DFD89F6" w14:textId="77777777" w:rsidR="00053E27" w:rsidRPr="00053E27" w:rsidRDefault="00053E27" w:rsidP="009B688B">
      <w:pPr>
        <w:jc w:val="both"/>
      </w:pPr>
    </w:p>
    <w:p w14:paraId="641377F4" w14:textId="5B92827A" w:rsidR="0028566C" w:rsidRDefault="00D914B3" w:rsidP="009B688B">
      <w:pPr>
        <w:jc w:val="both"/>
      </w:pPr>
      <w:r w:rsidRPr="004E0011">
        <w:rPr>
          <w:sz w:val="24"/>
          <w:szCs w:val="24"/>
        </w:rPr>
        <w:t>Cada pessoa da equipe não pode ultrapassar o valor de R$ 3.000,00 por sprint</w:t>
      </w:r>
      <w:r>
        <w:t>.</w:t>
      </w:r>
    </w:p>
    <w:p w14:paraId="1EA465D4" w14:textId="77777777" w:rsidR="00053E27" w:rsidRPr="00AA3C95" w:rsidRDefault="00053E27" w:rsidP="0028566C"/>
    <w:p w14:paraId="59EDC852" w14:textId="62A27A8E" w:rsidR="002A19BF" w:rsidRDefault="002A19BF" w:rsidP="002A19BF">
      <w:pPr>
        <w:pStyle w:val="Ttulo1"/>
      </w:pPr>
      <w:r w:rsidRPr="00AA3C95">
        <w:t>Premissas</w:t>
      </w:r>
    </w:p>
    <w:p w14:paraId="0E4491C6" w14:textId="77777777" w:rsidR="00053E27" w:rsidRPr="00053E27" w:rsidRDefault="00053E27" w:rsidP="00053E27"/>
    <w:p w14:paraId="67511411" w14:textId="4D2570D3" w:rsidR="00D914B3" w:rsidRPr="004E0011" w:rsidRDefault="00D914B3" w:rsidP="009B688B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E0011">
        <w:rPr>
          <w:sz w:val="24"/>
          <w:szCs w:val="24"/>
        </w:rPr>
        <w:t>Disponibilidade de tempo do cliente para esclarecimento de dúvidas;</w:t>
      </w:r>
    </w:p>
    <w:p w14:paraId="2C7BBF98" w14:textId="580CF3E3" w:rsidR="00D914B3" w:rsidRPr="004E0011" w:rsidRDefault="00D914B3" w:rsidP="009B688B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E0011">
        <w:rPr>
          <w:sz w:val="24"/>
          <w:szCs w:val="24"/>
        </w:rPr>
        <w:t>O time deve estar em boas condições para desenvolvimento;</w:t>
      </w:r>
    </w:p>
    <w:p w14:paraId="781BBFB2" w14:textId="02B5AA91" w:rsidR="00B82AC3" w:rsidRDefault="00D914B3" w:rsidP="009B688B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E0011">
        <w:rPr>
          <w:sz w:val="24"/>
          <w:szCs w:val="24"/>
        </w:rPr>
        <w:t>O time deve ter tempo livre na agenda para desenvolvimento das tarefas.</w:t>
      </w:r>
    </w:p>
    <w:p w14:paraId="4C8C698C" w14:textId="77777777" w:rsidR="00B82AC3" w:rsidRPr="00B82AC3" w:rsidRDefault="00B82AC3" w:rsidP="00B82AC3">
      <w:pPr>
        <w:pStyle w:val="Ttulo1"/>
        <w:keepNext w:val="0"/>
        <w:keepLines w:val="0"/>
        <w:spacing w:before="480" w:line="360" w:lineRule="auto"/>
      </w:pPr>
      <w:r w:rsidRPr="00B82AC3">
        <w:t>Riscos</w:t>
      </w:r>
    </w:p>
    <w:p w14:paraId="41BA0B88" w14:textId="77777777" w:rsidR="00B82AC3" w:rsidRPr="00B82AC3" w:rsidRDefault="00B82AC3" w:rsidP="009B688B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B82AC3">
        <w:rPr>
          <w:sz w:val="24"/>
          <w:szCs w:val="24"/>
        </w:rPr>
        <w:t>A Inteligência Artificial possuir uma porcentagem de acerto menor que 40%;</w:t>
      </w:r>
    </w:p>
    <w:p w14:paraId="19593AEC" w14:textId="77777777" w:rsidR="00B82AC3" w:rsidRPr="00B82AC3" w:rsidRDefault="00B82AC3" w:rsidP="009B688B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B82AC3">
        <w:rPr>
          <w:sz w:val="24"/>
          <w:szCs w:val="24"/>
        </w:rPr>
        <w:t>Não desenvolver uma Inteligência Artificial antes da primeira sprint pela falta de conhecimento técnico;</w:t>
      </w:r>
    </w:p>
    <w:p w14:paraId="0F363366" w14:textId="0AE018B1" w:rsidR="00B82AC3" w:rsidRDefault="00B82AC3" w:rsidP="009B688B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B82AC3">
        <w:rPr>
          <w:sz w:val="24"/>
          <w:szCs w:val="24"/>
        </w:rPr>
        <w:t>Interface não ser intuitiva o bastante para o usuário usar a nova ferramenta;</w:t>
      </w:r>
    </w:p>
    <w:p w14:paraId="6A127743" w14:textId="3C31DF9C" w:rsidR="00B06133" w:rsidRDefault="009B688B" w:rsidP="00B06133">
      <w:pPr>
        <w:pStyle w:val="PargrafodaLista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B688B">
        <w:rPr>
          <w:sz w:val="24"/>
          <w:szCs w:val="24"/>
        </w:rPr>
        <w:t>A Inteligência Artificial trazer resultados errados do número de sementes.</w:t>
      </w:r>
    </w:p>
    <w:p w14:paraId="605C3CAF" w14:textId="3907C5ED" w:rsidR="00B06133" w:rsidRPr="00B06133" w:rsidRDefault="000253D1" w:rsidP="00B06133">
      <w:pPr>
        <w:pStyle w:val="PargrafodaLista"/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268E92A" wp14:editId="5B0E098C">
            <wp:simplePos x="0" y="0"/>
            <wp:positionH relativeFrom="margin">
              <wp:posOffset>4882515</wp:posOffset>
            </wp:positionH>
            <wp:positionV relativeFrom="paragraph">
              <wp:posOffset>-778510</wp:posOffset>
            </wp:positionV>
            <wp:extent cx="971550" cy="584688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vision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84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42915" w14:textId="2AF6BB4D" w:rsidR="002A19BF" w:rsidRPr="00AA3C95" w:rsidRDefault="002A19BF" w:rsidP="002A19BF">
      <w:pPr>
        <w:pStyle w:val="Ttulo1"/>
      </w:pPr>
      <w:r w:rsidRPr="00AA3C95">
        <w:t>Estrutura Analítica</w:t>
      </w:r>
      <w:r w:rsidR="00744084">
        <w:t xml:space="preserve"> do Projeto </w:t>
      </w:r>
      <w:hyperlink r:id="rId12" w:history="1">
        <w:r w:rsidR="00744084" w:rsidRPr="00744084">
          <w:rPr>
            <w:rStyle w:val="Hyperlink"/>
          </w:rPr>
          <w:t>...</w:t>
        </w:r>
      </w:hyperlink>
    </w:p>
    <w:p w14:paraId="2DA006C6" w14:textId="4958031F" w:rsidR="002A19BF" w:rsidRPr="00AA3C95" w:rsidRDefault="002A19BF" w:rsidP="002A19BF">
      <w:bookmarkStart w:id="0" w:name="_GoBack"/>
      <w:bookmarkEnd w:id="0"/>
    </w:p>
    <w:p w14:paraId="6F3092CC" w14:textId="44883937" w:rsidR="002A19BF" w:rsidRPr="00AA3C95" w:rsidRDefault="002A19BF" w:rsidP="002A19BF">
      <w:pPr>
        <w:pStyle w:val="Ttulo1"/>
      </w:pPr>
      <w:r w:rsidRPr="00AA3C95">
        <w:t>Critérios de Aceitação</w:t>
      </w:r>
      <w:r w:rsidR="00744084">
        <w:t xml:space="preserve"> </w:t>
      </w:r>
    </w:p>
    <w:p w14:paraId="357C9725" w14:textId="1C03B513" w:rsidR="002A19BF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[Defina os critérios de aceitação das entregas definidas na WBS e do projeto como um todo]</w:t>
      </w:r>
    </w:p>
    <w:p w14:paraId="07BF23D0" w14:textId="77777777" w:rsidR="002A19BF" w:rsidRPr="00AA3C95" w:rsidRDefault="002A19BF" w:rsidP="002A19BF"/>
    <w:p w14:paraId="4ACD8CF9" w14:textId="39EE99E6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5D32AFF4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AA5FEF4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4237BC59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7C951142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DC40736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645594BB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7C7C7E3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6F418A2E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405EFD79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172EE10D" w14:textId="77777777" w:rsidR="008843C9" w:rsidRPr="00C52528" w:rsidRDefault="008843C9" w:rsidP="002D679E"/>
        </w:tc>
      </w:tr>
      <w:tr w:rsidR="008843C9" w:rsidRPr="00C52528" w14:paraId="5CC0EE95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4F041E83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6C136985" w14:textId="12CDC5DA" w:rsidR="008843C9" w:rsidRPr="00C52528" w:rsidRDefault="008843C9" w:rsidP="002D679E"/>
        </w:tc>
        <w:tc>
          <w:tcPr>
            <w:tcW w:w="1559" w:type="dxa"/>
            <w:vAlign w:val="center"/>
          </w:tcPr>
          <w:p w14:paraId="3FC3FCAA" w14:textId="77777777" w:rsidR="008843C9" w:rsidRPr="00C52528" w:rsidRDefault="008843C9" w:rsidP="002D679E"/>
        </w:tc>
      </w:tr>
    </w:tbl>
    <w:p w14:paraId="708DA863" w14:textId="77777777" w:rsidR="008843C9" w:rsidRDefault="008843C9" w:rsidP="008843C9"/>
    <w:p w14:paraId="0581CB24" w14:textId="377C0BC7" w:rsidR="008843C9" w:rsidRDefault="008843C9" w:rsidP="003D377B"/>
    <w:sectPr w:rsidR="008843C9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0960A" w14:textId="77777777" w:rsidR="00300D57" w:rsidRDefault="00300D57" w:rsidP="005E1593">
      <w:r>
        <w:separator/>
      </w:r>
    </w:p>
  </w:endnote>
  <w:endnote w:type="continuationSeparator" w:id="0">
    <w:p w14:paraId="672FDBE0" w14:textId="77777777" w:rsidR="00300D57" w:rsidRDefault="00300D5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14:paraId="06533D7A" w14:textId="77777777" w:rsidTr="00637831">
      <w:trPr>
        <w:jc w:val="center"/>
      </w:trPr>
      <w:tc>
        <w:tcPr>
          <w:tcW w:w="5301" w:type="dxa"/>
          <w:vAlign w:val="center"/>
        </w:tcPr>
        <w:p w14:paraId="5A2C99CF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31A54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7C157F0D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14:paraId="5FB8024B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313CD8BB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14:paraId="426A25FF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851FB" w14:textId="77777777" w:rsidR="00300D57" w:rsidRDefault="00300D57" w:rsidP="005E1593">
      <w:r>
        <w:separator/>
      </w:r>
    </w:p>
  </w:footnote>
  <w:footnote w:type="continuationSeparator" w:id="0">
    <w:p w14:paraId="3300D369" w14:textId="77777777" w:rsidR="00300D57" w:rsidRDefault="00300D5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5E1593" w:rsidRPr="00AD691F" w14:paraId="3ACF9A67" w14:textId="77777777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14:paraId="3DD25CB7" w14:textId="77777777" w:rsidR="005E1593" w:rsidRPr="00F25CF0" w:rsidRDefault="005E1593" w:rsidP="00871E89">
          <w:pPr>
            <w:pStyle w:val="Cabealho"/>
            <w:jc w:val="left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27E856E8" wp14:editId="175AC306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905" b="889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6492" w:type="dxa"/>
          <w:vAlign w:val="center"/>
        </w:tcPr>
        <w:p w14:paraId="4A3BB863" w14:textId="77777777" w:rsidR="005E1593" w:rsidRPr="00A10908" w:rsidRDefault="005E1593" w:rsidP="005E1593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0426C3">
            <w:rPr>
              <w:b/>
            </w:rPr>
            <w:t>Declaração do escopo do Projeto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701D9AFC" w14:textId="00ED8D5C" w:rsidR="005E1593" w:rsidRPr="00AD691F" w:rsidRDefault="005E1593" w:rsidP="002D679E">
          <w:pPr>
            <w:pStyle w:val="Descrio"/>
            <w:jc w:val="center"/>
          </w:pPr>
        </w:p>
      </w:tc>
    </w:tr>
    <w:tr w:rsidR="005E1593" w:rsidRPr="00A10908" w14:paraId="614D7F3E" w14:textId="77777777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14:paraId="496327C6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14:paraId="7BF9C645" w14:textId="77777777" w:rsidR="005E1593" w:rsidRPr="00A10908" w:rsidRDefault="00300D57" w:rsidP="002D679E">
          <w:pPr>
            <w:pStyle w:val="Cabealho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EB36F3">
            <w:t>Reforma da Casa</w:t>
          </w:r>
          <w:r>
            <w:fldChar w:fldCharType="end"/>
          </w:r>
        </w:p>
      </w:tc>
      <w:tc>
        <w:tcPr>
          <w:tcW w:w="1956" w:type="dxa"/>
          <w:vMerge/>
          <w:vAlign w:val="center"/>
        </w:tcPr>
        <w:p w14:paraId="3838421F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14:paraId="75176182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3861"/>
    <w:multiLevelType w:val="multilevel"/>
    <w:tmpl w:val="2902AF8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4850A8F"/>
    <w:multiLevelType w:val="multilevel"/>
    <w:tmpl w:val="5D24A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CD1611"/>
    <w:multiLevelType w:val="multilevel"/>
    <w:tmpl w:val="7DC6B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0C5C03"/>
    <w:multiLevelType w:val="multilevel"/>
    <w:tmpl w:val="466290F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C343821"/>
    <w:multiLevelType w:val="multilevel"/>
    <w:tmpl w:val="19C4D5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11F73"/>
    <w:rsid w:val="000253D1"/>
    <w:rsid w:val="00031831"/>
    <w:rsid w:val="000426C3"/>
    <w:rsid w:val="00053E27"/>
    <w:rsid w:val="000E2853"/>
    <w:rsid w:val="001D497F"/>
    <w:rsid w:val="001F3D30"/>
    <w:rsid w:val="00211D53"/>
    <w:rsid w:val="00223D67"/>
    <w:rsid w:val="00274187"/>
    <w:rsid w:val="0028566C"/>
    <w:rsid w:val="00293ED8"/>
    <w:rsid w:val="002A19BF"/>
    <w:rsid w:val="00300D57"/>
    <w:rsid w:val="00313000"/>
    <w:rsid w:val="00331443"/>
    <w:rsid w:val="00341B09"/>
    <w:rsid w:val="0034544C"/>
    <w:rsid w:val="00354F68"/>
    <w:rsid w:val="003D377B"/>
    <w:rsid w:val="0042609D"/>
    <w:rsid w:val="004A2330"/>
    <w:rsid w:val="004B2855"/>
    <w:rsid w:val="004B60F1"/>
    <w:rsid w:val="004D27A1"/>
    <w:rsid w:val="004E0011"/>
    <w:rsid w:val="00546EB9"/>
    <w:rsid w:val="0055540E"/>
    <w:rsid w:val="005B4260"/>
    <w:rsid w:val="005E1593"/>
    <w:rsid w:val="005F487B"/>
    <w:rsid w:val="00631A54"/>
    <w:rsid w:val="006419CA"/>
    <w:rsid w:val="00647FD3"/>
    <w:rsid w:val="00663704"/>
    <w:rsid w:val="006A233C"/>
    <w:rsid w:val="00743E89"/>
    <w:rsid w:val="00744084"/>
    <w:rsid w:val="007557B9"/>
    <w:rsid w:val="0077195B"/>
    <w:rsid w:val="007A054B"/>
    <w:rsid w:val="007B5F63"/>
    <w:rsid w:val="00804EDF"/>
    <w:rsid w:val="00842903"/>
    <w:rsid w:val="00871E89"/>
    <w:rsid w:val="008843C9"/>
    <w:rsid w:val="009B688B"/>
    <w:rsid w:val="009F6FD6"/>
    <w:rsid w:val="00A1133E"/>
    <w:rsid w:val="00AE1992"/>
    <w:rsid w:val="00B06133"/>
    <w:rsid w:val="00B82AC3"/>
    <w:rsid w:val="00B845D5"/>
    <w:rsid w:val="00C06005"/>
    <w:rsid w:val="00C52528"/>
    <w:rsid w:val="00C76C48"/>
    <w:rsid w:val="00C859DF"/>
    <w:rsid w:val="00C928A3"/>
    <w:rsid w:val="00CE2B3B"/>
    <w:rsid w:val="00D37957"/>
    <w:rsid w:val="00D80127"/>
    <w:rsid w:val="00D914B3"/>
    <w:rsid w:val="00DC16E8"/>
    <w:rsid w:val="00E34C15"/>
    <w:rsid w:val="00E75939"/>
    <w:rsid w:val="00EB36F3"/>
    <w:rsid w:val="00EC2E30"/>
    <w:rsid w:val="00EC3752"/>
    <w:rsid w:val="00F042E7"/>
    <w:rsid w:val="00F44B9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AB2D7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08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084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53E27"/>
    <w:pPr>
      <w:keepNext/>
      <w:keepLines/>
      <w:spacing w:after="60" w:line="276" w:lineRule="auto"/>
    </w:pPr>
    <w:rPr>
      <w:rFonts w:eastAsia="Arial" w:cs="Arial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53E27"/>
    <w:rPr>
      <w:rFonts w:ascii="Arial" w:eastAsia="Arial" w:hAnsi="Arial" w:cs="Arial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C:/Users/Eduardo/Dropbox/Escritorio%20de%20Projetos/Projeto-Exemplo/Reforma%20da%20Casa/Cronograma%20do%20Projetov3-2007.wb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5613C-783B-4035-9F65-15A487E247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99E0CE-43D8-46B8-9798-7841F5E91246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customXml/itemProps3.xml><?xml version="1.0" encoding="utf-8"?>
<ds:datastoreItem xmlns:ds="http://schemas.openxmlformats.org/officeDocument/2006/customXml" ds:itemID="{18D0470C-BAE9-4341-A10F-193FA5543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96A27E-D935-483B-BA98-EB0F57301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325</TotalTime>
  <Pages>7</Pages>
  <Words>977</Words>
  <Characters>5282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6247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Fatec</cp:lastModifiedBy>
  <cp:revision>5</cp:revision>
  <dcterms:created xsi:type="dcterms:W3CDTF">2016-03-22T02:06:00Z</dcterms:created>
  <dcterms:modified xsi:type="dcterms:W3CDTF">2022-11-07T11:40:00Z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