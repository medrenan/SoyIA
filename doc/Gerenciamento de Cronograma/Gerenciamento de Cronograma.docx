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DB" w:rsidRDefault="00E470DB" w:rsidP="00E470D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470DB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:rsidTr="00DB19BE">
        <w:trPr>
          <w:trHeight w:val="340"/>
        </w:trPr>
        <w:tc>
          <w:tcPr>
            <w:tcW w:w="737" w:type="dxa"/>
            <w:vAlign w:val="center"/>
          </w:tcPr>
          <w:p w:rsidR="00E470DB" w:rsidRPr="00C52528" w:rsidRDefault="00E470DB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E470DB" w:rsidRPr="00C52528" w:rsidRDefault="00E470DB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E470DB" w:rsidRPr="00C52528" w:rsidRDefault="00E470DB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E470DB" w:rsidRPr="00C52528" w:rsidRDefault="00E470DB" w:rsidP="00DB19BE">
            <w:pPr>
              <w:pStyle w:val="Verses"/>
            </w:pPr>
          </w:p>
        </w:tc>
      </w:tr>
    </w:tbl>
    <w:p w:rsidR="00E470DB" w:rsidRDefault="00E470DB" w:rsidP="00E470DB"/>
    <w:sdt>
      <w:sdtPr>
        <w:id w:val="-1003125084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:rsidR="00E470DB" w:rsidRDefault="00E470DB">
          <w:pPr>
            <w:pStyle w:val="TOCHeading"/>
          </w:pPr>
          <w:r>
            <w:t>Sumário</w:t>
          </w:r>
        </w:p>
        <w:p w:rsidR="00E470DB" w:rsidRDefault="00E470D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63719" w:history="1">
            <w:r w:rsidRPr="00EB6408">
              <w:rPr>
                <w:rStyle w:val="Hyperlink"/>
                <w:noProof/>
              </w:rPr>
              <w:t>Objetivo do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0" w:history="1">
            <w:r w:rsidRPr="00EB6408">
              <w:rPr>
                <w:rStyle w:val="Hyperlink"/>
                <w:noProof/>
              </w:rPr>
              <w:t>Método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1" w:history="1">
            <w:r w:rsidRPr="00EB6408">
              <w:rPr>
                <w:rStyle w:val="Hyperlink"/>
                <w:noProof/>
              </w:rPr>
              <w:t>Processos de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2" w:history="1">
            <w:r w:rsidRPr="00EB6408">
              <w:rPr>
                <w:rStyle w:val="Hyperlink"/>
                <w:noProof/>
              </w:rPr>
              <w:t>Documentos padronizados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3" w:history="1">
            <w:r w:rsidRPr="00EB6408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4" w:history="1">
            <w:r w:rsidRPr="00EB6408">
              <w:rPr>
                <w:rStyle w:val="Hyperlink"/>
                <w:noProof/>
              </w:rPr>
              <w:t>Papéis e Responsabilidades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5" w:history="1">
            <w:r w:rsidRPr="00EB6408">
              <w:rPr>
                <w:rStyle w:val="Hyperlink"/>
                <w:noProof/>
              </w:rPr>
              <w:t>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6" w:history="1">
            <w:r w:rsidRPr="00EB6408">
              <w:rPr>
                <w:rStyle w:val="Hyperlink"/>
                <w:noProof/>
              </w:rPr>
              <w:t>Definir 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7" w:history="1">
            <w:r w:rsidRPr="00EB6408">
              <w:rPr>
                <w:rStyle w:val="Hyperlink"/>
                <w:noProof/>
              </w:rPr>
              <w:t>Sequenciar 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8" w:history="1">
            <w:r w:rsidRPr="00EB6408">
              <w:rPr>
                <w:rStyle w:val="Hyperlink"/>
                <w:noProof/>
              </w:rPr>
              <w:t>Estimar os Recursos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9" w:history="1">
            <w:r w:rsidRPr="00EB6408">
              <w:rPr>
                <w:rStyle w:val="Hyperlink"/>
                <w:noProof/>
              </w:rPr>
              <w:t>Estimar a Duração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0" w:history="1">
            <w:r w:rsidRPr="00EB6408">
              <w:rPr>
                <w:rStyle w:val="Hyperlink"/>
                <w:noProof/>
              </w:rPr>
              <w:t>Desenvolver 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1" w:history="1">
            <w:r w:rsidRPr="00EB6408">
              <w:rPr>
                <w:rStyle w:val="Hyperlink"/>
                <w:noProof/>
              </w:rPr>
              <w:t>Controlar 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0DB" w:rsidRDefault="00E470DB">
          <w:r>
            <w:rPr>
              <w:b/>
              <w:bCs/>
            </w:rPr>
            <w:fldChar w:fldCharType="end"/>
          </w:r>
        </w:p>
      </w:sdtContent>
    </w:sdt>
    <w:p w:rsidR="00E470DB" w:rsidRDefault="00E470DB" w:rsidP="00E470DB"/>
    <w:p w:rsidR="00DF7148" w:rsidRDefault="00DF7148" w:rsidP="00DF7148"/>
    <w:p w:rsidR="00DF7148" w:rsidRDefault="00DF7148" w:rsidP="00DF7148">
      <w:pPr>
        <w:pStyle w:val="Heading3"/>
        <w:sectPr w:rsidR="00DF714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Heading1"/>
      </w:pPr>
      <w:bookmarkStart w:id="1" w:name="_Toc353749539"/>
      <w:bookmarkStart w:id="2" w:name="_Toc404963719"/>
      <w:r>
        <w:lastRenderedPageBreak/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1"/>
      <w:bookmarkEnd w:id="2"/>
    </w:p>
    <w:p w:rsidR="00DF7148" w:rsidRPr="000D27B6" w:rsidRDefault="00DF7148" w:rsidP="00E470DB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C945A9">
        <w:rPr>
          <w:rFonts w:cs="Arial"/>
        </w:rPr>
        <w:t xml:space="preserve">Plano de gerenciamento </w:t>
      </w:r>
      <w:r w:rsidR="001449CF">
        <w:rPr>
          <w:rFonts w:cs="Arial"/>
        </w:rPr>
        <w:t>do cronograma</w:t>
      </w:r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1449CF" w:rsidRDefault="00DF7148" w:rsidP="001449CF">
      <w:r>
        <w:t xml:space="preserve">O </w:t>
      </w:r>
      <w:r w:rsidR="00C945A9">
        <w:t xml:space="preserve">Plano de gerenciamento </w:t>
      </w:r>
      <w:r w:rsidR="001449CF">
        <w:t>do cronograma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1449CF">
        <w:t>.</w:t>
      </w:r>
    </w:p>
    <w:p w:rsidR="001449CF" w:rsidRPr="00AA3C95" w:rsidRDefault="001449CF" w:rsidP="001449CF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3" w:name="_Toc353749540"/>
      <w:bookmarkStart w:id="4" w:name="_Toc67755726"/>
      <w:bookmarkStart w:id="5" w:name="_Toc404963720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>do cronograma</w:t>
      </w:r>
      <w:bookmarkEnd w:id="3"/>
      <w:bookmarkEnd w:id="5"/>
      <w:r w:rsidRPr="00325F53">
        <w:t xml:space="preserve"> </w:t>
      </w:r>
      <w:bookmarkEnd w:id="4"/>
    </w:p>
    <w:p w:rsidR="00DF7148" w:rsidRPr="00325F53" w:rsidRDefault="00DF7148" w:rsidP="00E470DB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1449CF">
        <w:rPr>
          <w:rFonts w:cs="Arial"/>
        </w:rPr>
        <w:t>do cronograma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E470DB">
        <w:rPr>
          <w:rFonts w:cs="Arial"/>
        </w:rPr>
        <w:t>necessidades</w:t>
      </w:r>
      <w:r w:rsidR="00E470DB" w:rsidRPr="00325F53">
        <w:rPr>
          <w:rFonts w:cs="Arial"/>
        </w:rPr>
        <w:t>. ]</w:t>
      </w:r>
    </w:p>
    <w:p w:rsidR="001449CF" w:rsidRPr="00325F53" w:rsidRDefault="001449CF" w:rsidP="001449CF"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gerenciamento do cronograma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6" w:name="_Toc353749541"/>
      <w:bookmarkStart w:id="7" w:name="_Toc404963721"/>
      <w:r>
        <w:t xml:space="preserve">Processos </w:t>
      </w:r>
      <w:r w:rsidR="001449CF">
        <w:t>de cronograma</w:t>
      </w:r>
      <w:bookmarkEnd w:id="6"/>
      <w:bookmarkEnd w:id="7"/>
    </w:p>
    <w:p w:rsidR="00DF7148" w:rsidRDefault="00DF7148" w:rsidP="00DF7148"/>
    <w:p w:rsidR="00E52B8B" w:rsidRDefault="00E52B8B" w:rsidP="00E52B8B">
      <w:r>
        <w:t>Definir as Atividades</w:t>
      </w:r>
    </w:p>
    <w:p w:rsidR="00E52B8B" w:rsidRDefault="00E52B8B" w:rsidP="00E52B8B">
      <w:r>
        <w:tab/>
        <w:t>Identificar as atividades específicas que devem ser executadas para produzir as entregas do projeto.</w:t>
      </w:r>
    </w:p>
    <w:p w:rsidR="00E52B8B" w:rsidRDefault="00E52B8B" w:rsidP="00E52B8B"/>
    <w:p w:rsidR="00E52B8B" w:rsidRDefault="00E52B8B" w:rsidP="00E52B8B">
      <w:r>
        <w:t>Sequenciar as Atividades</w:t>
      </w:r>
    </w:p>
    <w:p w:rsidR="00E52B8B" w:rsidRDefault="00E52B8B" w:rsidP="00E52B8B">
      <w:r>
        <w:tab/>
        <w:t>Identificar e documentar as relações de dependência entre as atividades.</w:t>
      </w:r>
    </w:p>
    <w:p w:rsidR="00E52B8B" w:rsidRDefault="00E52B8B" w:rsidP="00E52B8B"/>
    <w:p w:rsidR="00E52B8B" w:rsidRDefault="00E52B8B" w:rsidP="00E52B8B">
      <w:r>
        <w:t>Estimar os Recursos da Atividade</w:t>
      </w:r>
    </w:p>
    <w:p w:rsidR="00E52B8B" w:rsidRDefault="00E52B8B" w:rsidP="00E52B8B">
      <w:r>
        <w:tab/>
        <w:t>Estimar o tipo e quantidade dos recursos necessários para executar cada atividade.</w:t>
      </w:r>
    </w:p>
    <w:p w:rsidR="00E52B8B" w:rsidRDefault="00E52B8B" w:rsidP="00E52B8B"/>
    <w:p w:rsidR="00E52B8B" w:rsidRDefault="00E52B8B" w:rsidP="00E52B8B">
      <w:r>
        <w:t>Estimar a Duração da Atividade</w:t>
      </w:r>
    </w:p>
    <w:p w:rsidR="00E52B8B" w:rsidRDefault="00E52B8B" w:rsidP="00E52B8B">
      <w:r>
        <w:tab/>
        <w:t>Estimar a quantidade de períodos de trabalho que serão necessários para completar cada atividade.</w:t>
      </w:r>
    </w:p>
    <w:p w:rsidR="00E52B8B" w:rsidRDefault="00E52B8B" w:rsidP="00E52B8B"/>
    <w:p w:rsidR="00E52B8B" w:rsidRDefault="00E52B8B" w:rsidP="00E52B8B">
      <w:r>
        <w:t>Desenvolver o Cronograma</w:t>
      </w:r>
    </w:p>
    <w:p w:rsidR="00E52B8B" w:rsidRDefault="00E52B8B" w:rsidP="00E52B8B">
      <w:r>
        <w:tab/>
        <w:t>Analisar a sequência das atividades, sua duração, seus recursos e suas restrições para criar o cronograma do projeto.</w:t>
      </w:r>
    </w:p>
    <w:p w:rsidR="00E52B8B" w:rsidRDefault="00E52B8B" w:rsidP="00E52B8B"/>
    <w:p w:rsidR="00E52B8B" w:rsidRDefault="00E52B8B" w:rsidP="00E52B8B">
      <w:r>
        <w:t>Controlar o Cronograma</w:t>
      </w:r>
    </w:p>
    <w:p w:rsidR="00E52B8B" w:rsidRDefault="00E52B8B" w:rsidP="00E52B8B">
      <w:r>
        <w:tab/>
        <w:t xml:space="preserve">Controlar as mudanças no cronograma. </w:t>
      </w:r>
    </w:p>
    <w:p w:rsidR="00E52B8B" w:rsidRDefault="00E52B8B" w:rsidP="00E52B8B"/>
    <w:p w:rsidR="008843C9" w:rsidRDefault="008843C9" w:rsidP="003D377B"/>
    <w:p w:rsidR="008C2C80" w:rsidRPr="00AA21AD" w:rsidRDefault="008C2C80" w:rsidP="008C2C80">
      <w:pPr>
        <w:pStyle w:val="Heading2"/>
      </w:pPr>
      <w:bookmarkStart w:id="8" w:name="_Toc323118142"/>
      <w:bookmarkStart w:id="9" w:name="_Toc353749542"/>
      <w:bookmarkStart w:id="10" w:name="_Toc404963722"/>
      <w:r w:rsidRPr="00795700">
        <w:t xml:space="preserve">Documentos padronizados </w:t>
      </w:r>
      <w:r w:rsidR="001449CF">
        <w:t>do cronograma</w:t>
      </w:r>
      <w:bookmarkEnd w:id="8"/>
      <w:bookmarkEnd w:id="9"/>
      <w:bookmarkEnd w:id="10"/>
    </w:p>
    <w:p w:rsidR="008C2C80" w:rsidRPr="00AA21AD" w:rsidRDefault="008C2C80" w:rsidP="00E470DB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E470DB">
        <w:t>envolvidos. ]</w:t>
      </w:r>
    </w:p>
    <w:p w:rsidR="00E52B8B" w:rsidRPr="00E470DB" w:rsidRDefault="00E52B8B" w:rsidP="00E52B8B">
      <w:pPr>
        <w:pStyle w:val="Descrio"/>
        <w:rPr>
          <w:sz w:val="18"/>
          <w:szCs w:val="18"/>
          <w:lang w:val="pt-BR"/>
        </w:rPr>
      </w:pPr>
      <w:r w:rsidRPr="00E470DB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E52B8B" w:rsidRPr="00E470DB" w:rsidTr="005853C5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Template</w:t>
            </w:r>
          </w:p>
        </w:tc>
      </w:tr>
      <w:tr w:rsidR="00E52B8B" w:rsidRPr="00E470DB" w:rsidTr="005853C5">
        <w:tc>
          <w:tcPr>
            <w:tcW w:w="2660" w:type="dxa"/>
          </w:tcPr>
          <w:p w:rsidR="00E52B8B" w:rsidRPr="00E470DB" w:rsidRDefault="00642B7D" w:rsidP="00642B7D">
            <w:pPr>
              <w:rPr>
                <w:rFonts w:cs="Arial"/>
                <w:sz w:val="18"/>
                <w:szCs w:val="18"/>
              </w:rPr>
            </w:pPr>
            <w:r w:rsidRPr="00E470DB">
              <w:rPr>
                <w:rFonts w:cs="Arial"/>
                <w:sz w:val="18"/>
                <w:szCs w:val="18"/>
              </w:rPr>
              <w:t>Cronograma do Projeto</w:t>
            </w:r>
          </w:p>
        </w:tc>
        <w:tc>
          <w:tcPr>
            <w:tcW w:w="4536" w:type="dxa"/>
          </w:tcPr>
          <w:p w:rsidR="00E52B8B" w:rsidRPr="00E470DB" w:rsidRDefault="00642B7D" w:rsidP="00642B7D">
            <w:pPr>
              <w:rPr>
                <w:rFonts w:cs="Arial"/>
                <w:sz w:val="18"/>
                <w:szCs w:val="18"/>
              </w:rPr>
            </w:pPr>
            <w:r w:rsidRPr="00E470DB">
              <w:rPr>
                <w:rFonts w:cs="Arial"/>
                <w:sz w:val="18"/>
                <w:szCs w:val="18"/>
              </w:rPr>
              <w:t>Template de cronograma em conformidade com a metodologia de gerenciamento de projetos</w:t>
            </w:r>
          </w:p>
        </w:tc>
        <w:tc>
          <w:tcPr>
            <w:tcW w:w="1701" w:type="dxa"/>
          </w:tcPr>
          <w:p w:rsidR="00E52B8B" w:rsidRPr="00E470DB" w:rsidRDefault="00844441" w:rsidP="005853C5">
            <w:pPr>
              <w:rPr>
                <w:rFonts w:cs="Arial"/>
                <w:sz w:val="18"/>
                <w:szCs w:val="18"/>
              </w:rPr>
            </w:pPr>
            <w:hyperlink r:id="rId9" w:tooltip="Cronograma do Projetov2007.mpp" w:history="1">
              <w:r w:rsidR="00642B7D" w:rsidRPr="00E470DB">
                <w:rPr>
                  <w:rStyle w:val="Hyperlink"/>
                  <w:rFonts w:cs="Arial"/>
                  <w:sz w:val="18"/>
                  <w:szCs w:val="18"/>
                </w:rPr>
                <w:t>Cronograma do Projeto.mpp</w:t>
              </w:r>
            </w:hyperlink>
          </w:p>
        </w:tc>
      </w:tr>
      <w:tr w:rsidR="00E52B8B" w:rsidRPr="00E470DB" w:rsidTr="005853C5">
        <w:tc>
          <w:tcPr>
            <w:tcW w:w="2660" w:type="dxa"/>
          </w:tcPr>
          <w:p w:rsidR="00E52B8B" w:rsidRPr="00E470DB" w:rsidRDefault="00E52B8B" w:rsidP="005853C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</w:tcPr>
          <w:p w:rsidR="00E52B8B" w:rsidRPr="00E470DB" w:rsidRDefault="00E52B8B" w:rsidP="005853C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E52B8B" w:rsidRPr="00E470DB" w:rsidRDefault="00E52B8B" w:rsidP="005853C5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E52B8B" w:rsidRPr="003670F2" w:rsidRDefault="00E52B8B" w:rsidP="00E470DB">
      <w:pPr>
        <w:pStyle w:val="Comments"/>
      </w:pPr>
      <w:r w:rsidRPr="00E470DB">
        <w:rPr>
          <w:sz w:val="18"/>
          <w:szCs w:val="18"/>
        </w:rPr>
        <w:lastRenderedPageBreak/>
        <w:t>]</w:t>
      </w:r>
    </w:p>
    <w:p w:rsidR="008C2C80" w:rsidRDefault="008C2C80" w:rsidP="008C2C80"/>
    <w:p w:rsidR="00790628" w:rsidRPr="00AA21AD" w:rsidRDefault="00790628" w:rsidP="00790628">
      <w:pPr>
        <w:pStyle w:val="Heading2"/>
      </w:pPr>
      <w:bookmarkStart w:id="11" w:name="_Toc322452413"/>
      <w:bookmarkStart w:id="12" w:name="_Toc327554432"/>
      <w:bookmarkStart w:id="13" w:name="_Toc353749543"/>
      <w:bookmarkStart w:id="14" w:name="_Toc404963723"/>
      <w:r w:rsidRPr="00AA21AD">
        <w:t>Ferramentas</w:t>
      </w:r>
      <w:bookmarkEnd w:id="11"/>
      <w:bookmarkEnd w:id="12"/>
      <w:bookmarkEnd w:id="13"/>
      <w:bookmarkEnd w:id="14"/>
    </w:p>
    <w:p w:rsidR="00790628" w:rsidRPr="00AA21AD" w:rsidRDefault="00790628" w:rsidP="00E470DB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E470DB">
        <w:t>responsável. ]</w:t>
      </w: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15" w:name="_Toc319340146"/>
      <w:bookmarkStart w:id="16" w:name="_Toc323118143"/>
      <w:bookmarkStart w:id="17" w:name="_Toc353749544"/>
      <w:bookmarkStart w:id="18" w:name="_Toc40496372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5"/>
      <w:bookmarkEnd w:id="16"/>
      <w:bookmarkEnd w:id="17"/>
      <w:bookmarkEnd w:id="18"/>
    </w:p>
    <w:p w:rsidR="00087A16" w:rsidRDefault="008C2C80" w:rsidP="00E470DB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E52B8B">
        <w:t>cronograma</w:t>
      </w:r>
      <w:r w:rsidR="00790628">
        <w:t>;</w:t>
      </w:r>
      <w:r w:rsidR="00087A16">
        <w:t xml:space="preserve"> onde:</w:t>
      </w:r>
    </w:p>
    <w:p w:rsidR="00087A16" w:rsidRPr="00087A16" w:rsidRDefault="00087A16" w:rsidP="00E470DB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E470DB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E470DB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E470DB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E470DB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843C9" w:rsidRDefault="008843C9" w:rsidP="003D377B"/>
    <w:p w:rsidR="00790628" w:rsidRDefault="006204BC" w:rsidP="006204BC">
      <w:pPr>
        <w:pStyle w:val="Heading1"/>
      </w:pPr>
      <w:bookmarkStart w:id="19" w:name="_Toc353749545"/>
      <w:bookmarkStart w:id="20" w:name="_Toc404963725"/>
      <w:r w:rsidRPr="006204BC">
        <w:t xml:space="preserve">Plano de gerenciamento </w:t>
      </w:r>
      <w:r w:rsidR="001449CF">
        <w:t>do cronograma</w:t>
      </w:r>
      <w:bookmarkEnd w:id="19"/>
      <w:bookmarkEnd w:id="20"/>
    </w:p>
    <w:p w:rsidR="00790628" w:rsidRDefault="00790628" w:rsidP="00E470DB">
      <w:pPr>
        <w:pStyle w:val="Comments"/>
      </w:pPr>
      <w:r>
        <w:t>[</w:t>
      </w:r>
      <w:r w:rsidR="006204BC">
        <w:t>D</w:t>
      </w:r>
      <w:r w:rsidR="006204BC" w:rsidRPr="006204BC">
        <w:t>escrev</w:t>
      </w:r>
      <w:r w:rsidR="006204BC">
        <w:t>a</w:t>
      </w:r>
      <w:r w:rsidR="006204BC" w:rsidRPr="006204BC">
        <w:t xml:space="preserve"> </w:t>
      </w:r>
      <w:r w:rsidR="00385546">
        <w:t>abaixo todos os processos relacionados com</w:t>
      </w:r>
      <w:r w:rsidR="006204BC" w:rsidRPr="006204BC">
        <w:t xml:space="preserve"> </w:t>
      </w:r>
      <w:r w:rsidR="001449CF">
        <w:t>o cronograma</w:t>
      </w:r>
      <w:r w:rsidR="006204BC" w:rsidRPr="006204BC">
        <w:t xml:space="preserve"> </w:t>
      </w:r>
      <w:r w:rsidR="00385546">
        <w:t xml:space="preserve">do </w:t>
      </w:r>
      <w:r w:rsidR="00E470DB">
        <w:t>projeto. ]</w:t>
      </w:r>
    </w:p>
    <w:p w:rsidR="00790628" w:rsidRDefault="00790628" w:rsidP="00790628"/>
    <w:p w:rsidR="00642B7D" w:rsidRDefault="00642B7D" w:rsidP="00642B7D">
      <w:pPr>
        <w:pStyle w:val="Heading2"/>
      </w:pPr>
      <w:bookmarkStart w:id="21" w:name="_Toc353749546"/>
      <w:bookmarkStart w:id="22" w:name="_Toc404963726"/>
      <w:r>
        <w:t>Definir as Atividades</w:t>
      </w:r>
      <w:bookmarkEnd w:id="21"/>
      <w:bookmarkEnd w:id="22"/>
    </w:p>
    <w:p w:rsidR="00642B7D" w:rsidRPr="00C945A9" w:rsidRDefault="00642B7D" w:rsidP="00E470DB">
      <w:pPr>
        <w:pStyle w:val="Comments"/>
      </w:pPr>
      <w:r w:rsidRPr="00842903">
        <w:t>[Descreva</w:t>
      </w:r>
      <w:r>
        <w:t xml:space="preserve"> como as atividades serão </w:t>
      </w:r>
      <w:r w:rsidR="00E470DB">
        <w:t>identificadas.</w:t>
      </w:r>
      <w:r w:rsidR="00E470DB" w:rsidRPr="00C945A9">
        <w:rPr>
          <w:szCs w:val="16"/>
        </w:rPr>
        <w:t xml:space="preserve"> ]</w:t>
      </w:r>
    </w:p>
    <w:p w:rsidR="00642B7D" w:rsidRDefault="00642B7D" w:rsidP="00642B7D"/>
    <w:p w:rsidR="00642B7D" w:rsidRDefault="00642B7D" w:rsidP="00642B7D"/>
    <w:p w:rsidR="00642B7D" w:rsidRDefault="00642B7D" w:rsidP="00642B7D">
      <w:pPr>
        <w:pStyle w:val="Heading2"/>
      </w:pPr>
      <w:bookmarkStart w:id="23" w:name="_Toc353749547"/>
      <w:bookmarkStart w:id="24" w:name="_Toc404963727"/>
      <w:r>
        <w:t>Sequenciar as Atividades</w:t>
      </w:r>
      <w:bookmarkEnd w:id="23"/>
      <w:bookmarkEnd w:id="24"/>
    </w:p>
    <w:p w:rsidR="00385546" w:rsidRPr="00C945A9" w:rsidRDefault="00385546" w:rsidP="00E470DB">
      <w:pPr>
        <w:pStyle w:val="Comments"/>
      </w:pPr>
      <w:r w:rsidRPr="00842903">
        <w:t>[Descreva</w:t>
      </w:r>
      <w:r>
        <w:t xml:space="preserve"> como as atividades serão relacionadas e como serão identificadas suas </w:t>
      </w:r>
      <w:r w:rsidR="00E470DB">
        <w:t>dependências.</w:t>
      </w:r>
      <w:r w:rsidR="00E470DB" w:rsidRPr="00C945A9">
        <w:rPr>
          <w:szCs w:val="16"/>
        </w:rPr>
        <w:t xml:space="preserve"> ]</w:t>
      </w:r>
    </w:p>
    <w:p w:rsidR="00642B7D" w:rsidRDefault="00642B7D" w:rsidP="00642B7D"/>
    <w:p w:rsidR="00385546" w:rsidRDefault="00385546" w:rsidP="00642B7D"/>
    <w:p w:rsidR="00642B7D" w:rsidRDefault="00642B7D" w:rsidP="00642B7D">
      <w:pPr>
        <w:pStyle w:val="Heading2"/>
      </w:pPr>
      <w:bookmarkStart w:id="25" w:name="_Toc353749548"/>
      <w:bookmarkStart w:id="26" w:name="_Toc404963728"/>
      <w:r>
        <w:t>Estimar os Recursos da Atividade</w:t>
      </w:r>
      <w:bookmarkEnd w:id="25"/>
      <w:bookmarkEnd w:id="26"/>
    </w:p>
    <w:p w:rsidR="00385546" w:rsidRPr="00C945A9" w:rsidRDefault="00385546" w:rsidP="00E470DB">
      <w:pPr>
        <w:pStyle w:val="Comments"/>
      </w:pPr>
      <w:r w:rsidRPr="00842903">
        <w:t>[Descreva</w:t>
      </w:r>
      <w:r>
        <w:t xml:space="preserve"> como os recursos das atividades serão </w:t>
      </w:r>
      <w:r w:rsidR="00E470DB">
        <w:t>estimados.</w:t>
      </w:r>
      <w:r w:rsidR="00E470DB" w:rsidRPr="00C945A9">
        <w:rPr>
          <w:szCs w:val="16"/>
        </w:rPr>
        <w:t xml:space="preserve"> ]</w:t>
      </w:r>
    </w:p>
    <w:p w:rsidR="00642B7D" w:rsidRDefault="00642B7D" w:rsidP="00642B7D"/>
    <w:p w:rsidR="00385546" w:rsidRDefault="00385546" w:rsidP="00642B7D"/>
    <w:p w:rsidR="00642B7D" w:rsidRDefault="00642B7D" w:rsidP="00642B7D">
      <w:pPr>
        <w:pStyle w:val="Heading2"/>
      </w:pPr>
      <w:bookmarkStart w:id="27" w:name="_Toc353749549"/>
      <w:bookmarkStart w:id="28" w:name="_Toc404963729"/>
      <w:r>
        <w:t>Estimar a Duração da Atividade</w:t>
      </w:r>
      <w:bookmarkEnd w:id="27"/>
      <w:bookmarkEnd w:id="28"/>
    </w:p>
    <w:p w:rsidR="00385546" w:rsidRPr="00C945A9" w:rsidRDefault="00385546" w:rsidP="00E470DB">
      <w:pPr>
        <w:pStyle w:val="Comments"/>
      </w:pPr>
      <w:r w:rsidRPr="00842903">
        <w:t>[Descreva</w:t>
      </w:r>
      <w:r>
        <w:t xml:space="preserve"> como a duração das atividades serão </w:t>
      </w:r>
      <w:r w:rsidR="00E470DB">
        <w:t>estimadas.</w:t>
      </w:r>
      <w:r w:rsidR="00E470DB" w:rsidRPr="00C945A9">
        <w:rPr>
          <w:szCs w:val="16"/>
        </w:rPr>
        <w:t xml:space="preserve"> ]</w:t>
      </w:r>
    </w:p>
    <w:p w:rsidR="00642B7D" w:rsidRDefault="00642B7D" w:rsidP="00642B7D"/>
    <w:p w:rsidR="00385546" w:rsidRDefault="00385546" w:rsidP="00642B7D"/>
    <w:p w:rsidR="006204BC" w:rsidRDefault="00642B7D" w:rsidP="0090448E">
      <w:pPr>
        <w:pStyle w:val="Heading2"/>
      </w:pPr>
      <w:bookmarkStart w:id="29" w:name="_Toc353749550"/>
      <w:bookmarkStart w:id="30" w:name="_Toc404963730"/>
      <w:r>
        <w:t>Desenvolver o</w:t>
      </w:r>
      <w:r w:rsidR="00FF4B08">
        <w:t xml:space="preserve"> </w:t>
      </w:r>
      <w:r w:rsidR="00E52B8B">
        <w:t>cronograma</w:t>
      </w:r>
      <w:bookmarkEnd w:id="29"/>
      <w:bookmarkEnd w:id="30"/>
    </w:p>
    <w:p w:rsidR="006204BC" w:rsidRPr="00C945A9" w:rsidRDefault="00DD4CCB" w:rsidP="00E470DB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</w:t>
      </w:r>
      <w:r w:rsidR="00E470DB">
        <w:t>desenvolvido.</w:t>
      </w:r>
      <w:r w:rsidR="00E470DB" w:rsidRPr="00C945A9">
        <w:rPr>
          <w:szCs w:val="16"/>
        </w:rPr>
        <w:t xml:space="preserve"> ]</w:t>
      </w:r>
    </w:p>
    <w:p w:rsidR="006204BC" w:rsidRDefault="006204BC" w:rsidP="006204BC"/>
    <w:p w:rsidR="006204BC" w:rsidRDefault="006204BC" w:rsidP="006204BC"/>
    <w:p w:rsidR="00FF4B08" w:rsidRDefault="00FF4B08" w:rsidP="00FF4B08">
      <w:pPr>
        <w:pStyle w:val="Heading2"/>
      </w:pPr>
      <w:bookmarkStart w:id="31" w:name="_Toc353749551"/>
      <w:bookmarkStart w:id="32" w:name="_Toc404963731"/>
      <w:r>
        <w:t xml:space="preserve">Controlar </w:t>
      </w:r>
      <w:r w:rsidR="00642B7D">
        <w:t xml:space="preserve">o </w:t>
      </w:r>
      <w:r w:rsidR="00E52B8B">
        <w:t>cronograma</w:t>
      </w:r>
      <w:bookmarkEnd w:id="31"/>
      <w:bookmarkEnd w:id="32"/>
    </w:p>
    <w:p w:rsidR="00FF4B08" w:rsidRPr="00C945A9" w:rsidRDefault="00FF4B08" w:rsidP="00E470DB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controlado e </w:t>
      </w:r>
      <w:r w:rsidR="00E470DB">
        <w:t>monitorado.</w:t>
      </w:r>
      <w:r w:rsidR="00E470DB" w:rsidRPr="00C945A9">
        <w:rPr>
          <w:szCs w:val="16"/>
        </w:rPr>
        <w:t xml:space="preserve"> ]</w:t>
      </w:r>
    </w:p>
    <w:p w:rsidR="00FF4B08" w:rsidRDefault="00FF4B08" w:rsidP="00FF4B08"/>
    <w:p w:rsidR="00FF4B08" w:rsidRDefault="00FF4B08" w:rsidP="00FF4B08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441" w:rsidRDefault="00844441" w:rsidP="005E1593">
      <w:r>
        <w:separator/>
      </w:r>
    </w:p>
  </w:endnote>
  <w:endnote w:type="continuationSeparator" w:id="0">
    <w:p w:rsidR="00844441" w:rsidRDefault="0084444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:rsidTr="001837BA">
      <w:trPr>
        <w:jc w:val="center"/>
      </w:trPr>
      <w:tc>
        <w:tcPr>
          <w:tcW w:w="4375" w:type="dxa"/>
          <w:vAlign w:val="center"/>
        </w:tcPr>
        <w:p w:rsidR="00DF7148" w:rsidRPr="006419CA" w:rsidRDefault="00DF7148" w:rsidP="001837B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1837B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:rsidR="001837BA" w:rsidRPr="006419CA" w:rsidRDefault="001837BA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1837BA" w:rsidRPr="006419CA" w:rsidRDefault="00844441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441" w:rsidRDefault="00844441" w:rsidP="005E1593">
      <w:r>
        <w:separator/>
      </w:r>
    </w:p>
  </w:footnote>
  <w:footnote w:type="continuationSeparator" w:id="0">
    <w:p w:rsidR="00844441" w:rsidRDefault="0084444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AD691F" w:rsidTr="001837BA">
      <w:trPr>
        <w:trHeight w:val="567"/>
        <w:jc w:val="center"/>
      </w:trPr>
      <w:tc>
        <w:tcPr>
          <w:tcW w:w="6492" w:type="dxa"/>
          <w:vAlign w:val="center"/>
        </w:tcPr>
        <w:p w:rsidR="001837BA" w:rsidRPr="00E470DB" w:rsidRDefault="001837BA" w:rsidP="005E1593">
          <w:pPr>
            <w:pStyle w:val="Header"/>
            <w:rPr>
              <w:sz w:val="22"/>
            </w:rPr>
          </w:pPr>
          <w:r w:rsidRPr="00E470DB">
            <w:rPr>
              <w:sz w:val="22"/>
            </w:rPr>
            <w:fldChar w:fldCharType="begin"/>
          </w:r>
          <w:r w:rsidRPr="00E470DB">
            <w:rPr>
              <w:sz w:val="22"/>
            </w:rPr>
            <w:instrText xml:space="preserve"> TITLE   \* MERGEFORMAT </w:instrText>
          </w:r>
          <w:r w:rsidRPr="00E470DB">
            <w:rPr>
              <w:sz w:val="22"/>
            </w:rPr>
            <w:fldChar w:fldCharType="separate"/>
          </w:r>
          <w:r w:rsidRPr="00E470DB">
            <w:rPr>
              <w:sz w:val="22"/>
            </w:rPr>
            <w:t>Plano de Gerenciamento do cronograma</w:t>
          </w:r>
          <w:r w:rsidRPr="00E470DB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1837BA" w:rsidRPr="00AD691F" w:rsidRDefault="00E470DB" w:rsidP="00E470DB">
          <w:pPr>
            <w:pStyle w:val="Comments"/>
          </w:pPr>
          <w:r>
            <w:rPr>
              <w:noProof/>
            </w:rPr>
            <w:drawing>
              <wp:inline distT="0" distB="0" distL="0" distR="0" wp14:anchorId="18BE7065" wp14:editId="5CEA9F44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A10908" w:rsidTr="001837BA">
      <w:trPr>
        <w:trHeight w:val="567"/>
        <w:jc w:val="center"/>
      </w:trPr>
      <w:tc>
        <w:tcPr>
          <w:tcW w:w="6492" w:type="dxa"/>
          <w:vAlign w:val="center"/>
        </w:tcPr>
        <w:p w:rsidR="001837BA" w:rsidRPr="00E470DB" w:rsidRDefault="00844441" w:rsidP="004E1C7A">
          <w:pPr>
            <w:pStyle w:val="Header"/>
            <w:rPr>
              <w:sz w:val="22"/>
            </w:rPr>
          </w:pPr>
          <w:r w:rsidRPr="00E470DB">
            <w:rPr>
              <w:sz w:val="22"/>
            </w:rPr>
            <w:fldChar w:fldCharType="begin"/>
          </w:r>
          <w:r w:rsidRPr="00E470DB">
            <w:rPr>
              <w:sz w:val="22"/>
            </w:rPr>
            <w:instrText xml:space="preserve"> SUBJECT   \* MERGEFORMAT </w:instrText>
          </w:r>
          <w:r w:rsidRPr="00E470DB">
            <w:rPr>
              <w:sz w:val="22"/>
            </w:rPr>
            <w:fldChar w:fldCharType="separate"/>
          </w:r>
          <w:r w:rsidR="001837BA" w:rsidRPr="00E470DB">
            <w:rPr>
              <w:sz w:val="22"/>
            </w:rPr>
            <w:t>Nome do Projeto</w:t>
          </w:r>
          <w:r w:rsidRPr="00E470DB">
            <w:rPr>
              <w:sz w:val="22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1837BA" w:rsidRPr="00A10908" w:rsidRDefault="001837BA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87A16"/>
    <w:rsid w:val="000B3E4E"/>
    <w:rsid w:val="000E2853"/>
    <w:rsid w:val="00117475"/>
    <w:rsid w:val="001449CF"/>
    <w:rsid w:val="00154400"/>
    <w:rsid w:val="001837BA"/>
    <w:rsid w:val="001D497F"/>
    <w:rsid w:val="001E175E"/>
    <w:rsid w:val="001E2252"/>
    <w:rsid w:val="001F3D30"/>
    <w:rsid w:val="002454E7"/>
    <w:rsid w:val="00274187"/>
    <w:rsid w:val="002A5845"/>
    <w:rsid w:val="002B0740"/>
    <w:rsid w:val="002D3416"/>
    <w:rsid w:val="00331443"/>
    <w:rsid w:val="00341B09"/>
    <w:rsid w:val="0034544C"/>
    <w:rsid w:val="003466B1"/>
    <w:rsid w:val="00362AEA"/>
    <w:rsid w:val="00385546"/>
    <w:rsid w:val="003D377B"/>
    <w:rsid w:val="003D383E"/>
    <w:rsid w:val="0042609D"/>
    <w:rsid w:val="00430D02"/>
    <w:rsid w:val="00434AC9"/>
    <w:rsid w:val="004440B3"/>
    <w:rsid w:val="00461B02"/>
    <w:rsid w:val="004A0746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3679"/>
    <w:rsid w:val="005D0F34"/>
    <w:rsid w:val="005E1593"/>
    <w:rsid w:val="005F487B"/>
    <w:rsid w:val="00603ACD"/>
    <w:rsid w:val="006204BC"/>
    <w:rsid w:val="006269B0"/>
    <w:rsid w:val="006419CA"/>
    <w:rsid w:val="00642B7D"/>
    <w:rsid w:val="00663704"/>
    <w:rsid w:val="006A233C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42903"/>
    <w:rsid w:val="00844441"/>
    <w:rsid w:val="00871E89"/>
    <w:rsid w:val="008843C9"/>
    <w:rsid w:val="008C2C80"/>
    <w:rsid w:val="0090448E"/>
    <w:rsid w:val="009162ED"/>
    <w:rsid w:val="00931FB5"/>
    <w:rsid w:val="00980543"/>
    <w:rsid w:val="009E7715"/>
    <w:rsid w:val="00AE1992"/>
    <w:rsid w:val="00AF15FC"/>
    <w:rsid w:val="00B32719"/>
    <w:rsid w:val="00B37F64"/>
    <w:rsid w:val="00C02723"/>
    <w:rsid w:val="00C52528"/>
    <w:rsid w:val="00C873B9"/>
    <w:rsid w:val="00C945A9"/>
    <w:rsid w:val="00CB4754"/>
    <w:rsid w:val="00CB7149"/>
    <w:rsid w:val="00CE2B3B"/>
    <w:rsid w:val="00D115A4"/>
    <w:rsid w:val="00D37957"/>
    <w:rsid w:val="00D9143E"/>
    <w:rsid w:val="00DD4CCB"/>
    <w:rsid w:val="00DF7148"/>
    <w:rsid w:val="00E00A9C"/>
    <w:rsid w:val="00E34C15"/>
    <w:rsid w:val="00E470DB"/>
    <w:rsid w:val="00E52B8B"/>
    <w:rsid w:val="00EB6F43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470DB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E470D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470D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SharedFiles/Download.aspx?pageid=92&amp;mid=24&amp;fileid=5" TargetMode="Externa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4"/>
    <w:rsid w:val="003323BB"/>
    <w:rsid w:val="0051348C"/>
    <w:rsid w:val="00672DC4"/>
    <w:rsid w:val="00B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BEAA02-2ED6-459A-BF19-1C50CF40BC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53F198-8700-452C-9881-73C89C3C47AF}"/>
</file>

<file path=customXml/itemProps3.xml><?xml version="1.0" encoding="utf-8"?>
<ds:datastoreItem xmlns:ds="http://schemas.openxmlformats.org/officeDocument/2006/customXml" ds:itemID="{3F01956A-8AEA-4CC0-8DA6-406ED272D875}"/>
</file>

<file path=customXml/itemProps4.xml><?xml version="1.0" encoding="utf-8"?>
<ds:datastoreItem xmlns:ds="http://schemas.openxmlformats.org/officeDocument/2006/customXml" ds:itemID="{6C970009-2FF8-4369-8AB8-323ACEE72D7F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135</TotalTime>
  <Pages>4</Pages>
  <Words>791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cronograma</vt:lpstr>
    </vt:vector>
  </TitlesOfParts>
  <Company>PMO Escritório de Projetos</Company>
  <LinksUpToDate>false</LinksUpToDate>
  <CharactersWithSpaces>5056</CharactersWithSpaces>
  <SharedDoc>false</SharedDoc>
  <HyperlinkBase>http://escritoriodeprojetos.com.br/SharedFiles/Download.aspx?pageid=92&amp;mid=24&amp;fileid=180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Eduardo Montes</cp:lastModifiedBy>
  <cp:revision>45</cp:revision>
  <dcterms:created xsi:type="dcterms:W3CDTF">2012-06-25T14:47:00Z</dcterms:created>
  <dcterms:modified xsi:type="dcterms:W3CDTF">2014-11-28T20:48:00Z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